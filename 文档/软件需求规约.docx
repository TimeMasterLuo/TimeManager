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&lt;</w:t>
      </w:r>
      <w:r w:rsidR="007F35BD" w:rsidRPr="007F35BD">
        <w:rPr>
          <w:rFonts w:ascii="Arial" w:hAnsi="Arial" w:hint="eastAsia"/>
        </w:rPr>
        <w:t>时间管理</w:t>
      </w:r>
      <w:r w:rsidR="007F35BD" w:rsidRPr="007F35BD">
        <w:rPr>
          <w:rFonts w:ascii="Arial" w:hAnsi="Arial" w:hint="eastAsia"/>
        </w:rPr>
        <w:t>APP</w:t>
      </w:r>
      <w:r w:rsidR="002B6D6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67800" w:rsidP="00272C8F">
            <w:pPr>
              <w:pStyle w:val="Tabletext"/>
            </w:pPr>
            <w:r>
              <w:rPr>
                <w:rFonts w:ascii="Times New Roman"/>
              </w:rPr>
              <w:t>7/10/2020</w:t>
            </w:r>
          </w:p>
        </w:tc>
        <w:tc>
          <w:tcPr>
            <w:tcW w:w="1152" w:type="dxa"/>
          </w:tcPr>
          <w:p w:rsidR="00497B7F" w:rsidRDefault="00467800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497B7F" w:rsidRDefault="009F084D" w:rsidP="00272C8F">
            <w:pPr>
              <w:pStyle w:val="Tabletext"/>
            </w:pPr>
            <w:r>
              <w:rPr>
                <w:rFonts w:ascii="Times New Roman" w:hint="eastAsia"/>
              </w:rPr>
              <w:t>软件需求规约初稿</w:t>
            </w:r>
          </w:p>
        </w:tc>
        <w:tc>
          <w:tcPr>
            <w:tcW w:w="2304" w:type="dxa"/>
          </w:tcPr>
          <w:p w:rsidR="00497B7F" w:rsidRDefault="00467800" w:rsidP="00272C8F">
            <w:pPr>
              <w:pStyle w:val="Tabletext"/>
            </w:pPr>
            <w:r>
              <w:rPr>
                <w:rFonts w:ascii="Times New Roman" w:hint="eastAsia"/>
              </w:rPr>
              <w:t>赵阳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C2380D" w:rsidRDefault="00497B7F" w:rsidP="008C414D">
      <w:pPr>
        <w:pStyle w:val="a4"/>
        <w:jc w:val="left"/>
        <w:rPr>
          <w:rFonts w:hint="eastAsia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</w:p>
    <w:sdt>
      <w:sdtPr>
        <w:rPr>
          <w:lang w:val="zh-CN"/>
        </w:rPr>
        <w:id w:val="-278563646"/>
        <w:docPartObj>
          <w:docPartGallery w:val="Table of Contents"/>
          <w:docPartUnique/>
        </w:docPartObj>
      </w:sdtPr>
      <w:sdtEndPr>
        <w:rPr>
          <w:rFonts w:ascii="宋体" w:eastAsia="宋体" w:hAnsi="Times New Roman" w:cs="Times New Roman"/>
          <w:b/>
          <w:bCs/>
          <w:color w:val="auto"/>
          <w:sz w:val="20"/>
          <w:szCs w:val="20"/>
        </w:rPr>
      </w:sdtEndPr>
      <w:sdtContent>
        <w:p w:rsidR="00C2380D" w:rsidRDefault="00C2380D" w:rsidP="00C2380D">
          <w:pPr>
            <w:pStyle w:val="TOC"/>
          </w:pPr>
          <w:r>
            <w:rPr>
              <w:lang w:val="zh-CN"/>
            </w:rPr>
            <w:t>目录</w:t>
          </w:r>
        </w:p>
        <w:p w:rsidR="00C2380D" w:rsidRDefault="00C2380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6625" w:history="1">
            <w:r w:rsidRPr="001A3684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26" w:history="1">
            <w:r w:rsidRPr="001A3684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27" w:history="1">
            <w:r w:rsidRPr="001A3684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28" w:history="1">
            <w:r w:rsidRPr="001A3684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29" w:history="1">
            <w:r w:rsidRPr="001A3684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0" w:history="1">
            <w:r w:rsidRPr="001A3684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1" w:history="1">
            <w:r w:rsidRPr="001A3684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2" w:history="1">
            <w:r w:rsidRPr="001A3684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&lt;Use case 图&gt;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3" w:history="1">
            <w:r w:rsidRPr="001A3684">
              <w:rPr>
                <w:rStyle w:val="a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&lt;Use case1 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4" w:history="1">
            <w:r w:rsidRPr="001A3684">
              <w:rPr>
                <w:rStyle w:val="ae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&lt;Use case2 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5" w:history="1">
            <w:r w:rsidRPr="001A3684">
              <w:rPr>
                <w:rStyle w:val="ae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&lt;Use case3 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6" w:history="1">
            <w:r w:rsidRPr="001A3684">
              <w:rPr>
                <w:rStyle w:val="ae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&lt;Use case4 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7" w:history="1">
            <w:r w:rsidRPr="001A3684">
              <w:rPr>
                <w:rStyle w:val="ae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&lt;Use case5 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8" w:history="1">
            <w:r w:rsidRPr="001A3684">
              <w:rPr>
                <w:rStyle w:val="ae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&lt;Use case6 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39" w:history="1">
            <w:r w:rsidRPr="001A3684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0" w:history="1">
            <w:r w:rsidRPr="001A3684">
              <w:rPr>
                <w:rStyle w:val="a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&lt;易</w:t>
            </w:r>
            <w:r w:rsidRPr="001A3684">
              <w:rPr>
                <w:rStyle w:val="ae"/>
                <w:noProof/>
              </w:rPr>
              <w:t>用</w:t>
            </w:r>
            <w:r w:rsidRPr="001A3684">
              <w:rPr>
                <w:rStyle w:val="ae"/>
                <w:noProof/>
              </w:rPr>
              <w:t>性需求一&gt;新用户应能够在5分钟左右的时间内阅读软件教程并基本掌握该软件功能的使用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1" w:history="1">
            <w:r w:rsidRPr="001A3684">
              <w:rPr>
                <w:rStyle w:val="a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&lt;易用性需求二&gt;熟悉基本功能使用高级用户应能够在10分钟以内掌握该软件各项进阶功能的使用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2" w:history="1">
            <w:r w:rsidRPr="001A3684">
              <w:rPr>
                <w:rStyle w:val="ae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&lt;易用性需求一&gt;应为用户提供简单易用方便操作的GUI界面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3" w:history="1">
            <w:r w:rsidRPr="001A3684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4" w:history="1">
            <w:r w:rsidRPr="001A3684">
              <w:rPr>
                <w:rStyle w:val="a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可用性</w:t>
            </w:r>
            <w:r w:rsidRPr="001A3684">
              <w:rPr>
                <w:rStyle w:val="ae"/>
                <w:noProof/>
              </w:rPr>
              <w:t>—</w:t>
            </w:r>
            <w:r w:rsidRPr="001A3684">
              <w:rPr>
                <w:rStyle w:val="ae"/>
                <w:noProof/>
              </w:rPr>
              <w:t>可用时间百分比要达到99% ( xx.xx%)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5" w:history="1">
            <w:r w:rsidRPr="001A3684">
              <w:rPr>
                <w:rStyle w:val="a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 xml:space="preserve">平均故障间隔时间 (MTBF) </w:t>
            </w:r>
            <w:r w:rsidRPr="001A3684">
              <w:rPr>
                <w:rStyle w:val="ae"/>
                <w:noProof/>
              </w:rPr>
              <w:t>–</w:t>
            </w:r>
            <w:r w:rsidRPr="001A3684">
              <w:rPr>
                <w:rStyle w:val="ae"/>
                <w:noProof/>
              </w:rPr>
              <w:t xml:space="preserve"> MTBF要大于24小时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6" w:history="1">
            <w:r w:rsidRPr="001A3684">
              <w:rPr>
                <w:rStyle w:val="ae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 xml:space="preserve">平均修复时间 (MTTR) </w:t>
            </w:r>
            <w:r w:rsidRPr="001A3684">
              <w:rPr>
                <w:rStyle w:val="ae"/>
                <w:noProof/>
              </w:rPr>
              <w:t>—</w:t>
            </w:r>
            <w:r w:rsidRPr="001A3684">
              <w:rPr>
                <w:rStyle w:val="ae"/>
                <w:noProof/>
              </w:rPr>
              <w:t>MTTR要低于1小时。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7" w:history="1">
            <w:r w:rsidRPr="001A3684">
              <w:rPr>
                <w:rStyle w:val="ae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 xml:space="preserve">精确度 </w:t>
            </w:r>
            <w:r w:rsidRPr="001A3684">
              <w:rPr>
                <w:rStyle w:val="ae"/>
                <w:noProof/>
              </w:rPr>
              <w:t>—</w:t>
            </w:r>
            <w:r w:rsidRPr="001A3684">
              <w:rPr>
                <w:rStyle w:val="ae"/>
                <w:noProof/>
              </w:rPr>
              <w:t xml:space="preserve"> 指出系统输出要求具备的精密度（分辨率）和精确度（按照某一已知的标准）。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8" w:history="1">
            <w:r w:rsidRPr="001A3684">
              <w:rPr>
                <w:rStyle w:val="ae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最高错误或缺陷率</w:t>
            </w:r>
            <w:r w:rsidRPr="001A3684">
              <w:rPr>
                <w:rStyle w:val="ae"/>
                <w:noProof/>
              </w:rPr>
              <w:t>—</w:t>
            </w:r>
            <w:r w:rsidRPr="001A3684">
              <w:rPr>
                <w:rStyle w:val="ae"/>
                <w:noProof/>
              </w:rPr>
              <w:t>每千行代码的错误数目要在10以内 (bugs/KLOC) 且每个功能点的错误数目要在2以内 (bugs/function-point)。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49" w:history="1">
            <w:r w:rsidRPr="001A3684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0" w:history="1">
            <w:r w:rsidRPr="001A3684">
              <w:rPr>
                <w:rStyle w:val="ae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对事务的响应时间平均在2s内，最长在5s内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1" w:history="1">
            <w:r w:rsidRPr="001A3684">
              <w:rPr>
                <w:rStyle w:val="ae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每秒可处理的事务数要在10以上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2" w:history="1">
            <w:r w:rsidRPr="001A3684">
              <w:rPr>
                <w:rStyle w:val="ae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系统可以容纳的客户数在1000以上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3" w:history="1">
            <w:r w:rsidRPr="001A3684">
              <w:rPr>
                <w:rStyle w:val="ae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手机RAM占用量应在3GB以内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4" w:history="1">
            <w:r w:rsidRPr="001A3684">
              <w:rPr>
                <w:rStyle w:val="a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5" w:history="1">
            <w:r w:rsidRPr="001A3684">
              <w:rPr>
                <w:rStyle w:val="ae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编码使用Google编程规范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6" w:history="1">
            <w:r w:rsidRPr="001A3684">
              <w:rPr>
                <w:rStyle w:val="ae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开发时要求接口与实现分离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7" w:history="1">
            <w:r w:rsidRPr="001A3684">
              <w:rPr>
                <w:rStyle w:val="a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8" w:history="1">
            <w:r w:rsidRPr="001A3684">
              <w:rPr>
                <w:rStyle w:val="ae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客户端采用Kotlin语言开发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59" w:history="1">
            <w:r w:rsidRPr="001A3684">
              <w:rPr>
                <w:rStyle w:val="ae"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客户端开发工具使用android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0" w:history="1">
            <w:r w:rsidRPr="001A3684">
              <w:rPr>
                <w:rStyle w:val="ae"/>
                <w:noProof/>
              </w:rPr>
              <w:t>3.6.3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服务端采用java语言开发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1" w:history="1">
            <w:r w:rsidRPr="001A3684">
              <w:rPr>
                <w:rStyle w:val="ae"/>
                <w:noProof/>
              </w:rPr>
              <w:t>3.6.4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服务端开发工具采用IDEA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2" w:history="1">
            <w:r w:rsidRPr="001A3684">
              <w:rPr>
                <w:rStyle w:val="ae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联机用户文档和帮助系统需求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3" w:history="1">
            <w:r w:rsidRPr="001A3684">
              <w:rPr>
                <w:rStyle w:val="ae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4" w:history="1">
            <w:r w:rsidRPr="001A3684">
              <w:rPr>
                <w:rStyle w:val="ae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与大部分手机app一致，项目在用户初次使用本项目app时给出引导，并提供针对常见问题的帮助页面。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5" w:history="1">
            <w:r w:rsidRPr="001A3684">
              <w:rPr>
                <w:rStyle w:val="ae"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联机帮助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6" w:history="1">
            <w:r w:rsidRPr="001A3684">
              <w:rPr>
                <w:rStyle w:val="ae"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用户可以通过联机帮助系统联系运维人员，在课程项目中可以通过此功能联系开发团队。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7" w:history="1">
            <w:r w:rsidRPr="001A3684">
              <w:rPr>
                <w:rStyle w:val="ae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8" w:history="1">
            <w:r w:rsidRPr="001A3684">
              <w:rPr>
                <w:rStyle w:val="ae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软件接口：安卓系统提供的API，包括权限管理，应用通知，调用手机扬声器等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69" w:history="1">
            <w:r w:rsidRPr="001A3684">
              <w:rPr>
                <w:rStyle w:val="ae"/>
                <w:noProof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通信接口：RESTFUL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256670" w:history="1">
            <w:r w:rsidRPr="001A3684">
              <w:rPr>
                <w:rStyle w:val="ae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A3684">
              <w:rPr>
                <w:rStyle w:val="ae"/>
                <w:noProof/>
              </w:rPr>
              <w:t>适用的标准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0D" w:rsidRDefault="00C2380D">
          <w:r>
            <w:rPr>
              <w:b/>
              <w:bCs/>
              <w:lang w:val="zh-CN"/>
            </w:rPr>
            <w:fldChar w:fldCharType="end"/>
          </w:r>
        </w:p>
      </w:sdtContent>
    </w:sdt>
    <w:p w:rsidR="00DA1C72" w:rsidRPr="00104A24" w:rsidRDefault="00DA1C72">
      <w:pPr>
        <w:pStyle w:val="TOC2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bookmarkStart w:id="2" w:name="_Toc53256141"/>
      <w:bookmarkStart w:id="3" w:name="_Toc53256625"/>
      <w:r>
        <w:rPr>
          <w:rFonts w:hint="eastAsia"/>
        </w:rPr>
        <w:t>简介</w:t>
      </w:r>
      <w:bookmarkEnd w:id="0"/>
      <w:bookmarkEnd w:id="1"/>
      <w:bookmarkEnd w:id="2"/>
      <w:bookmarkEnd w:id="3"/>
    </w:p>
    <w:p w:rsidR="00E67440" w:rsidRDefault="00E67440">
      <w:pPr>
        <w:pStyle w:val="2"/>
        <w:numPr>
          <w:ilvl w:val="1"/>
          <w:numId w:val="1"/>
        </w:numPr>
      </w:pPr>
      <w:bookmarkStart w:id="4" w:name="_Toc498836224"/>
      <w:bookmarkStart w:id="5" w:name="_Toc356851180"/>
      <w:bookmarkStart w:id="6" w:name="_Toc53256142"/>
      <w:bookmarkStart w:id="7" w:name="_Toc53256626"/>
      <w:r>
        <w:rPr>
          <w:rFonts w:hint="eastAsia"/>
        </w:rPr>
        <w:t>目的</w:t>
      </w:r>
      <w:bookmarkEnd w:id="4"/>
      <w:bookmarkEnd w:id="5"/>
      <w:bookmarkEnd w:id="6"/>
      <w:bookmarkEnd w:id="7"/>
    </w:p>
    <w:p w:rsidR="00544B2B" w:rsidRPr="004D12D7" w:rsidRDefault="00544B2B" w:rsidP="00544B2B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 w:hint="eastAsia"/>
          <w:i w:val="0"/>
          <w:color w:val="auto"/>
        </w:rPr>
        <w:t>本需求规约依据时间管理A</w:t>
      </w:r>
      <w:r w:rsidRPr="004D12D7">
        <w:rPr>
          <w:rFonts w:ascii="宋体"/>
          <w:i w:val="0"/>
          <w:color w:val="auto"/>
        </w:rPr>
        <w:t>PP</w:t>
      </w:r>
      <w:r w:rsidRPr="004D12D7">
        <w:rPr>
          <w:rFonts w:ascii="宋体" w:hint="eastAsia"/>
          <w:i w:val="0"/>
          <w:color w:val="auto"/>
        </w:rPr>
        <w:t>需求的调研结果，经过对需求的梳理形成该文档，用于</w:t>
      </w:r>
      <w:r w:rsidR="000A15DF" w:rsidRPr="004D12D7">
        <w:rPr>
          <w:rFonts w:ascii="宋体" w:hint="eastAsia"/>
          <w:i w:val="0"/>
          <w:color w:val="auto"/>
        </w:rPr>
        <w:t>详细</w:t>
      </w:r>
      <w:r w:rsidRPr="004D12D7">
        <w:rPr>
          <w:rFonts w:ascii="宋体" w:hint="eastAsia"/>
          <w:i w:val="0"/>
          <w:color w:val="auto"/>
        </w:rPr>
        <w:t>说明时间管理A</w:t>
      </w:r>
      <w:r w:rsidRPr="004D12D7">
        <w:rPr>
          <w:rFonts w:ascii="宋体"/>
          <w:i w:val="0"/>
          <w:color w:val="auto"/>
        </w:rPr>
        <w:t>PP</w:t>
      </w:r>
      <w:r w:rsidRPr="004D12D7">
        <w:rPr>
          <w:rFonts w:ascii="宋体" w:hint="eastAsia"/>
          <w:i w:val="0"/>
          <w:color w:val="auto"/>
        </w:rPr>
        <w:t>项目的总体处理流程及涵盖的功能，以期</w:t>
      </w:r>
      <w:r w:rsidR="000A15DF" w:rsidRPr="004D12D7">
        <w:rPr>
          <w:rFonts w:ascii="宋体" w:hint="eastAsia"/>
          <w:i w:val="0"/>
          <w:color w:val="auto"/>
        </w:rPr>
        <w:t>各方需求</w:t>
      </w:r>
      <w:r w:rsidRPr="004D12D7">
        <w:rPr>
          <w:rFonts w:ascii="宋体" w:hint="eastAsia"/>
          <w:i w:val="0"/>
          <w:color w:val="auto"/>
        </w:rPr>
        <w:t>目标达成</w:t>
      </w:r>
      <w:r w:rsidR="009602EF" w:rsidRPr="004D12D7">
        <w:rPr>
          <w:rFonts w:ascii="宋体" w:hint="eastAsia"/>
          <w:i w:val="0"/>
          <w:color w:val="auto"/>
        </w:rPr>
        <w:t>统一</w:t>
      </w:r>
      <w:r w:rsidRPr="004D12D7">
        <w:rPr>
          <w:rFonts w:ascii="宋体" w:hint="eastAsia"/>
          <w:i w:val="0"/>
          <w:color w:val="auto"/>
        </w:rPr>
        <w:t>。</w:t>
      </w:r>
    </w:p>
    <w:p w:rsidR="00E67440" w:rsidRDefault="00E67440">
      <w:pPr>
        <w:pStyle w:val="2"/>
      </w:pPr>
      <w:bookmarkStart w:id="8" w:name="_Toc498836226"/>
      <w:bookmarkStart w:id="9" w:name="_Toc356851181"/>
      <w:bookmarkStart w:id="10" w:name="_Toc53256143"/>
      <w:bookmarkStart w:id="11" w:name="_Toc53256627"/>
      <w:r>
        <w:rPr>
          <w:rFonts w:hint="eastAsia"/>
        </w:rPr>
        <w:t>定义、首字母缩写词和缩略语</w:t>
      </w:r>
      <w:bookmarkEnd w:id="8"/>
      <w:bookmarkEnd w:id="9"/>
      <w:bookmarkEnd w:id="10"/>
      <w:bookmarkEnd w:id="11"/>
    </w:p>
    <w:p w:rsidR="004D12D7" w:rsidRDefault="004D12D7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 w:hint="eastAsia"/>
          <w:i w:val="0"/>
          <w:color w:val="auto"/>
        </w:rPr>
        <w:t>A</w:t>
      </w:r>
      <w:r w:rsidRPr="004D12D7">
        <w:rPr>
          <w:rFonts w:ascii="宋体"/>
          <w:i w:val="0"/>
          <w:color w:val="auto"/>
        </w:rPr>
        <w:t>PP:</w:t>
      </w:r>
      <w:r w:rsidRPr="004D12D7">
        <w:rPr>
          <w:rFonts w:ascii="宋体" w:hint="eastAsia"/>
          <w:i w:val="0"/>
          <w:color w:val="auto"/>
        </w:rPr>
        <w:t>指安卓手机运行的应用</w:t>
      </w:r>
    </w:p>
    <w:p w:rsidR="004D12D7" w:rsidRPr="004D12D7" w:rsidRDefault="004D12D7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 w:hint="eastAsia"/>
          <w:i w:val="0"/>
          <w:color w:val="auto"/>
        </w:rPr>
        <w:t>S</w:t>
      </w:r>
      <w:r w:rsidRPr="004D12D7">
        <w:rPr>
          <w:rFonts w:ascii="宋体"/>
          <w:i w:val="0"/>
          <w:color w:val="auto"/>
        </w:rPr>
        <w:t>RS</w:t>
      </w:r>
      <w:r w:rsidRPr="004D12D7">
        <w:rPr>
          <w:rFonts w:ascii="宋体" w:hint="eastAsia"/>
          <w:i w:val="0"/>
          <w:color w:val="auto"/>
        </w:rPr>
        <w:t>：软件需求规约</w:t>
      </w:r>
    </w:p>
    <w:p w:rsidR="004D12D7" w:rsidRPr="004D12D7" w:rsidRDefault="004D12D7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U</w:t>
      </w:r>
      <w:r w:rsidRPr="004D12D7">
        <w:rPr>
          <w:rFonts w:ascii="宋体" w:hint="eastAsia"/>
          <w:i w:val="0"/>
          <w:color w:val="auto"/>
        </w:rPr>
        <w:t>se</w:t>
      </w:r>
      <w:r w:rsidRPr="004D12D7">
        <w:rPr>
          <w:rFonts w:ascii="宋体"/>
          <w:i w:val="0"/>
          <w:color w:val="auto"/>
        </w:rPr>
        <w:t>-</w:t>
      </w:r>
      <w:r w:rsidRPr="004D12D7">
        <w:rPr>
          <w:rFonts w:ascii="宋体" w:hint="eastAsia"/>
          <w:i w:val="0"/>
          <w:color w:val="auto"/>
        </w:rPr>
        <w:t>case图：用例图</w:t>
      </w:r>
    </w:p>
    <w:p w:rsidR="004D12D7" w:rsidRPr="004D12D7" w:rsidRDefault="004D12D7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A</w:t>
      </w:r>
      <w:r w:rsidRPr="004D12D7">
        <w:rPr>
          <w:rFonts w:ascii="宋体" w:hint="eastAsia"/>
          <w:i w:val="0"/>
          <w:color w:val="auto"/>
        </w:rPr>
        <w:t>ctor：user</w:t>
      </w:r>
      <w:r w:rsidRPr="004D12D7">
        <w:rPr>
          <w:rFonts w:ascii="宋体"/>
          <w:i w:val="0"/>
          <w:color w:val="auto"/>
        </w:rPr>
        <w:t>-</w:t>
      </w:r>
      <w:r w:rsidRPr="004D12D7">
        <w:rPr>
          <w:rFonts w:ascii="宋体" w:hint="eastAsia"/>
          <w:i w:val="0"/>
          <w:color w:val="auto"/>
        </w:rPr>
        <w:t>case图中的行为发起者</w:t>
      </w:r>
    </w:p>
    <w:p w:rsidR="00E67440" w:rsidRDefault="00E67440">
      <w:pPr>
        <w:pStyle w:val="2"/>
      </w:pPr>
      <w:bookmarkStart w:id="12" w:name="_Toc498836227"/>
      <w:bookmarkStart w:id="13" w:name="_Toc356851182"/>
      <w:bookmarkStart w:id="14" w:name="_Toc53256144"/>
      <w:bookmarkStart w:id="15" w:name="_Toc53256628"/>
      <w:r>
        <w:rPr>
          <w:rFonts w:hint="eastAsia"/>
        </w:rPr>
        <w:t>参考资料</w:t>
      </w:r>
      <w:bookmarkEnd w:id="12"/>
      <w:bookmarkEnd w:id="13"/>
      <w:bookmarkEnd w:id="14"/>
      <w:bookmarkEnd w:id="15"/>
    </w:p>
    <w:p w:rsidR="000A15DF" w:rsidRPr="000A15DF" w:rsidRDefault="000A15DF" w:rsidP="000A15DF">
      <w:pPr>
        <w:pStyle w:val="a9"/>
      </w:pPr>
      <w:r w:rsidRPr="000A15DF">
        <w:rPr>
          <w:rFonts w:hint="eastAsia"/>
        </w:rPr>
        <w:t>[</w:t>
      </w:r>
      <w:r>
        <w:t>1</w:t>
      </w:r>
      <w:r w:rsidRPr="000A15DF">
        <w:rPr>
          <w:rFonts w:hint="eastAsia"/>
        </w:rPr>
        <w:t xml:space="preserve">] </w:t>
      </w:r>
      <w:r>
        <w:rPr>
          <w:rFonts w:hint="eastAsia"/>
        </w:rPr>
        <w:t>沈备军</w:t>
      </w:r>
      <w:r w:rsidRPr="000A15DF">
        <w:rPr>
          <w:rFonts w:hint="eastAsia"/>
        </w:rPr>
        <w:t xml:space="preserve">, </w:t>
      </w:r>
      <w:r>
        <w:rPr>
          <w:rFonts w:hint="eastAsia"/>
        </w:rPr>
        <w:t>陈昊鹏</w:t>
      </w:r>
      <w:r w:rsidRPr="000A15DF">
        <w:rPr>
          <w:rFonts w:hint="eastAsia"/>
        </w:rPr>
        <w:t xml:space="preserve">, </w:t>
      </w:r>
      <w:r>
        <w:rPr>
          <w:rFonts w:hint="eastAsia"/>
        </w:rPr>
        <w:t>陈雨亭</w:t>
      </w:r>
      <w:r w:rsidRPr="000A15DF">
        <w:rPr>
          <w:rFonts w:hint="eastAsia"/>
        </w:rPr>
        <w:t>编著.软件工程</w:t>
      </w:r>
      <w:r>
        <w:rPr>
          <w:rFonts w:hint="eastAsia"/>
        </w:rPr>
        <w:t>原理</w:t>
      </w:r>
      <w:r w:rsidRPr="000A15DF">
        <w:rPr>
          <w:rFonts w:hint="eastAsia"/>
        </w:rPr>
        <w:t>[M].北京：</w:t>
      </w:r>
      <w:r>
        <w:rPr>
          <w:rFonts w:hint="eastAsia"/>
        </w:rPr>
        <w:t>高等教育出版社</w:t>
      </w:r>
      <w:r w:rsidRPr="000A15DF">
        <w:rPr>
          <w:rFonts w:hint="eastAsia"/>
        </w:rPr>
        <w:t xml:space="preserve">, </w:t>
      </w:r>
      <w:r>
        <w:rPr>
          <w:rFonts w:hint="eastAsia"/>
        </w:rPr>
        <w:t>2</w:t>
      </w:r>
      <w:r>
        <w:t>013.2</w:t>
      </w:r>
    </w:p>
    <w:p w:rsidR="000A15DF" w:rsidRPr="000A15DF" w:rsidRDefault="000A15DF" w:rsidP="000A15DF">
      <w:pPr>
        <w:pStyle w:val="a9"/>
      </w:pPr>
      <w:r w:rsidRPr="000A15DF">
        <w:rPr>
          <w:rFonts w:hint="eastAsia"/>
        </w:rPr>
        <w:t>[2] 钱乐秋,赵文耘,牛军钰编著.软件工程[M].北京：清华大学出版社,2007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6" w:name="_Toc498836229"/>
      <w:bookmarkStart w:id="17" w:name="_Toc356851183"/>
      <w:bookmarkStart w:id="18" w:name="_Toc53256145"/>
      <w:bookmarkStart w:id="19" w:name="_Toc53256629"/>
      <w:r>
        <w:rPr>
          <w:rFonts w:hint="eastAsia"/>
        </w:rPr>
        <w:t>整体说明</w:t>
      </w:r>
      <w:bookmarkEnd w:id="16"/>
      <w:bookmarkEnd w:id="17"/>
      <w:bookmarkEnd w:id="18"/>
      <w:bookmarkEnd w:id="19"/>
    </w:p>
    <w:p w:rsidR="00E67440" w:rsidRPr="004D12D7" w:rsidRDefault="00E67440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产品总体效果</w:t>
      </w:r>
      <w:r w:rsidR="0023662F" w:rsidRPr="004D12D7">
        <w:rPr>
          <w:rFonts w:ascii="宋体" w:hint="eastAsia"/>
          <w:i w:val="0"/>
          <w:color w:val="auto"/>
        </w:rPr>
        <w:t>：时间管理app将由客户端和服务器端组成，服务器和数据库将运行在云平台上，客户端将以安卓app的形式安装在用户的手机上。用户需要从互联网下载安装本项目客户端，并注册账号以使用本项目提供的服务，运维管理人员可以使用远程登录管理页面的方式对项目进行管理。</w:t>
      </w:r>
    </w:p>
    <w:p w:rsidR="00E67440" w:rsidRPr="004D12D7" w:rsidRDefault="00E67440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产品功能</w:t>
      </w:r>
      <w:r w:rsidR="0023662F" w:rsidRPr="004D12D7">
        <w:rPr>
          <w:rFonts w:ascii="宋体" w:hint="eastAsia"/>
          <w:i w:val="0"/>
          <w:color w:val="auto"/>
        </w:rPr>
        <w:t>：用户设定任务闹钟；用户进入专注模式记录连续保持专注模式时常；产品向用户提供手机使用时间分析功能；用户可以向好友分享时间管理情况。</w:t>
      </w:r>
    </w:p>
    <w:p w:rsidR="00E67440" w:rsidRPr="004D12D7" w:rsidRDefault="00E67440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用户特征</w:t>
      </w:r>
      <w:r w:rsidR="00D129EB" w:rsidRPr="004D12D7">
        <w:rPr>
          <w:rFonts w:ascii="宋体" w:hint="eastAsia"/>
          <w:i w:val="0"/>
          <w:color w:val="auto"/>
        </w:rPr>
        <w:t>：对手机依赖性较强，难以远离手机专注完成学习、工作等任务</w:t>
      </w:r>
      <w:r w:rsidR="00670248" w:rsidRPr="004D12D7">
        <w:rPr>
          <w:rFonts w:ascii="宋体" w:hint="eastAsia"/>
          <w:i w:val="0"/>
          <w:color w:val="auto"/>
        </w:rPr>
        <w:t>；希望能够有外部辅助帮助减少手机使用时间</w:t>
      </w:r>
      <w:r w:rsidR="00D129EB" w:rsidRPr="004D12D7">
        <w:rPr>
          <w:rFonts w:ascii="宋体" w:hint="eastAsia"/>
          <w:i w:val="0"/>
          <w:color w:val="auto"/>
        </w:rPr>
        <w:t>。</w:t>
      </w:r>
    </w:p>
    <w:p w:rsidR="00E67440" w:rsidRPr="004D12D7" w:rsidRDefault="00E67440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lastRenderedPageBreak/>
        <w:t>•</w:t>
      </w:r>
      <w:r w:rsidRPr="004D12D7">
        <w:rPr>
          <w:rFonts w:ascii="宋体" w:hint="eastAsia"/>
          <w:i w:val="0"/>
          <w:color w:val="auto"/>
        </w:rPr>
        <w:t>约束</w:t>
      </w:r>
      <w:r w:rsidR="00C65667" w:rsidRPr="004D12D7">
        <w:rPr>
          <w:rFonts w:ascii="宋体" w:hint="eastAsia"/>
          <w:i w:val="0"/>
          <w:color w:val="auto"/>
        </w:rPr>
        <w:t>：项目最终A</w:t>
      </w:r>
      <w:r w:rsidR="00C65667" w:rsidRPr="004D12D7">
        <w:rPr>
          <w:rFonts w:ascii="宋体"/>
          <w:i w:val="0"/>
          <w:color w:val="auto"/>
        </w:rPr>
        <w:t>PP</w:t>
      </w:r>
      <w:r w:rsidR="00C65667" w:rsidRPr="004D12D7">
        <w:rPr>
          <w:rFonts w:ascii="宋体" w:hint="eastAsia"/>
          <w:i w:val="0"/>
          <w:color w:val="auto"/>
        </w:rPr>
        <w:t>应能在安卓1</w:t>
      </w:r>
      <w:r w:rsidR="00C65667" w:rsidRPr="004D12D7">
        <w:rPr>
          <w:rFonts w:ascii="宋体"/>
          <w:i w:val="0"/>
          <w:color w:val="auto"/>
        </w:rPr>
        <w:t>0</w:t>
      </w:r>
      <w:r w:rsidR="00C65667" w:rsidRPr="004D12D7">
        <w:rPr>
          <w:rFonts w:ascii="宋体" w:hint="eastAsia"/>
          <w:i w:val="0"/>
          <w:color w:val="auto"/>
        </w:rPr>
        <w:t>及以上版本安卓手机上正常运行。</w:t>
      </w:r>
    </w:p>
    <w:p w:rsidR="00CF5839" w:rsidRPr="004D12D7" w:rsidRDefault="00E67440" w:rsidP="004D12D7">
      <w:pPr>
        <w:pStyle w:val="InfoBlue"/>
        <w:rPr>
          <w:rFonts w:ascii="宋体"/>
          <w:i w:val="0"/>
          <w:color w:val="auto"/>
        </w:rPr>
      </w:pPr>
      <w:r w:rsidRPr="004D12D7">
        <w:rPr>
          <w:rFonts w:ascii="宋体"/>
          <w:i w:val="0"/>
          <w:color w:val="auto"/>
        </w:rPr>
        <w:t>•</w:t>
      </w:r>
      <w:r w:rsidRPr="004D12D7">
        <w:rPr>
          <w:rFonts w:ascii="宋体" w:hint="eastAsia"/>
          <w:i w:val="0"/>
          <w:color w:val="auto"/>
        </w:rPr>
        <w:t>假设与依赖关系</w:t>
      </w:r>
      <w:r w:rsidR="00CF5839" w:rsidRPr="004D12D7">
        <w:rPr>
          <w:rFonts w:ascii="宋体" w:hint="eastAsia"/>
          <w:i w:val="0"/>
          <w:color w:val="auto"/>
        </w:rPr>
        <w:t>：假设：用户具备基本的智能手机使用经验，能够阅读、理解说明文档；依赖关系：项目依赖于安卓1</w:t>
      </w:r>
      <w:r w:rsidR="00CF5839" w:rsidRPr="004D12D7">
        <w:rPr>
          <w:rFonts w:ascii="宋体"/>
          <w:i w:val="0"/>
          <w:color w:val="auto"/>
        </w:rPr>
        <w:t>0</w:t>
      </w:r>
      <w:r w:rsidR="00CF5839" w:rsidRPr="004D12D7">
        <w:rPr>
          <w:rFonts w:ascii="宋体" w:hint="eastAsia"/>
          <w:i w:val="0"/>
          <w:color w:val="auto"/>
        </w:rPr>
        <w:t>系统提供的稳定的权限支持和各种接口调用</w:t>
      </w:r>
    </w:p>
    <w:p w:rsidR="00CF5839" w:rsidRDefault="00CF5839" w:rsidP="00CF5839">
      <w:pPr>
        <w:pStyle w:val="InfoBlue"/>
      </w:pPr>
      <w:r>
        <w:rPr>
          <w:rFonts w:hint="eastAsia"/>
        </w:rPr>
        <w:t xml:space="preserve"> </w:t>
      </w:r>
    </w:p>
    <w:p w:rsidR="00544B2B" w:rsidRPr="00544B2B" w:rsidRDefault="00544B2B" w:rsidP="00544B2B">
      <w:pPr>
        <w:pStyle w:val="InfoBlue"/>
        <w:rPr>
          <w:rFonts w:ascii="Arial" w:hAnsi="Arial"/>
        </w:rPr>
      </w:pP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20" w:name="_Toc498836230"/>
      <w:bookmarkStart w:id="21" w:name="_Toc356851184"/>
      <w:bookmarkStart w:id="22" w:name="_Toc53256146"/>
      <w:bookmarkStart w:id="23" w:name="_Toc53256630"/>
      <w:r>
        <w:rPr>
          <w:rFonts w:hint="eastAsia"/>
        </w:rPr>
        <w:lastRenderedPageBreak/>
        <w:t>具体需求</w:t>
      </w:r>
      <w:bookmarkEnd w:id="20"/>
      <w:bookmarkEnd w:id="21"/>
      <w:bookmarkEnd w:id="22"/>
      <w:bookmarkEnd w:id="23"/>
    </w:p>
    <w:p w:rsidR="00E67440" w:rsidRDefault="00E67440">
      <w:pPr>
        <w:pStyle w:val="2"/>
      </w:pPr>
      <w:bookmarkStart w:id="24" w:name="_Toc498836231"/>
      <w:bookmarkStart w:id="25" w:name="_Toc356851185"/>
      <w:bookmarkStart w:id="26" w:name="_Toc53256147"/>
      <w:bookmarkStart w:id="27" w:name="_Toc53256631"/>
      <w:r>
        <w:rPr>
          <w:rFonts w:hint="eastAsia"/>
        </w:rPr>
        <w:t>功能</w:t>
      </w:r>
      <w:bookmarkEnd w:id="24"/>
      <w:bookmarkEnd w:id="25"/>
      <w:bookmarkEnd w:id="26"/>
      <w:bookmarkEnd w:id="27"/>
    </w:p>
    <w:p w:rsidR="00E67440" w:rsidRDefault="00E67440">
      <w:pPr>
        <w:pStyle w:val="3"/>
      </w:pPr>
      <w:bookmarkStart w:id="28" w:name="_Toc498836232"/>
      <w:bookmarkStart w:id="29" w:name="_Toc356851186"/>
      <w:bookmarkStart w:id="30" w:name="_Toc53256148"/>
      <w:bookmarkStart w:id="31" w:name="_Toc53256632"/>
      <w:r>
        <w:t>&lt;</w:t>
      </w:r>
      <w:r w:rsidR="00132927">
        <w:rPr>
          <w:rFonts w:hint="eastAsia"/>
        </w:rPr>
        <w:t>Use case 图</w:t>
      </w:r>
      <w:r>
        <w:t>&gt;</w:t>
      </w:r>
      <w:bookmarkEnd w:id="28"/>
      <w:bookmarkEnd w:id="29"/>
      <w:bookmarkEnd w:id="30"/>
      <w:bookmarkEnd w:id="31"/>
    </w:p>
    <w:p w:rsidR="00E67440" w:rsidRDefault="00E758AF">
      <w:pPr>
        <w:pStyle w:val="InfoBlue"/>
      </w:pPr>
      <w:r>
        <w:rPr>
          <w:noProof/>
        </w:rPr>
        <w:drawing>
          <wp:inline distT="0" distB="0" distL="0" distR="0" wp14:anchorId="5586CE35" wp14:editId="39FD305B">
            <wp:extent cx="4685714" cy="69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AF" w:rsidRDefault="00E758AF" w:rsidP="00E758AF">
      <w:pPr>
        <w:pStyle w:val="a9"/>
      </w:pPr>
      <w:r>
        <w:t>Actor1:</w:t>
      </w:r>
      <w:r>
        <w:rPr>
          <w:rFonts w:hint="eastAsia"/>
        </w:rPr>
        <w:t>用户，指使用本A</w:t>
      </w:r>
      <w:r>
        <w:t>PP</w:t>
      </w:r>
      <w:r>
        <w:rPr>
          <w:rFonts w:hint="eastAsia"/>
        </w:rPr>
        <w:t>的广大用户</w:t>
      </w:r>
    </w:p>
    <w:p w:rsidR="00E758AF" w:rsidRDefault="00E758AF" w:rsidP="00E758AF">
      <w:pPr>
        <w:pStyle w:val="a9"/>
      </w:pPr>
      <w:r>
        <w:rPr>
          <w:rFonts w:hint="eastAsia"/>
        </w:rPr>
        <w:lastRenderedPageBreak/>
        <w:t>Actor</w:t>
      </w:r>
      <w:r>
        <w:t>2</w:t>
      </w:r>
      <w:r>
        <w:rPr>
          <w:rFonts w:hint="eastAsia"/>
        </w:rPr>
        <w:t>：安卓系统，指本A</w:t>
      </w:r>
      <w:r>
        <w:t>PP</w:t>
      </w:r>
      <w:r>
        <w:rPr>
          <w:rFonts w:hint="eastAsia"/>
        </w:rPr>
        <w:t>运行依赖的手机操作系统</w:t>
      </w:r>
    </w:p>
    <w:p w:rsidR="00E758AF" w:rsidRDefault="00E758AF" w:rsidP="00E758AF">
      <w:pPr>
        <w:pStyle w:val="a9"/>
      </w:pPr>
      <w:r>
        <w:t>Usecase1:</w:t>
      </w:r>
      <w:r>
        <w:rPr>
          <w:rFonts w:hint="eastAsia"/>
        </w:rPr>
        <w:t>设定任务闹钟，指用户在A</w:t>
      </w:r>
      <w:r>
        <w:t>PP</w:t>
      </w:r>
      <w:r>
        <w:rPr>
          <w:rFonts w:hint="eastAsia"/>
        </w:rPr>
        <w:t>中手动添加一个带有一定任务的闹钟</w:t>
      </w:r>
    </w:p>
    <w:p w:rsidR="00E758AF" w:rsidRDefault="00E758AF" w:rsidP="00E758AF">
      <w:pPr>
        <w:pStyle w:val="a9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：管理任务闹钟</w:t>
      </w:r>
      <w:r w:rsidR="00D846F4">
        <w:rPr>
          <w:rFonts w:hint="eastAsia"/>
        </w:rPr>
        <w:t>，指用户对已经设置的闹钟进行增删改查等操作</w:t>
      </w:r>
    </w:p>
    <w:p w:rsidR="00E758AF" w:rsidRDefault="00E758AF" w:rsidP="00E758AF">
      <w:pPr>
        <w:pStyle w:val="a9"/>
      </w:pPr>
      <w:r>
        <w:t>U</w:t>
      </w:r>
      <w:r>
        <w:rPr>
          <w:rFonts w:hint="eastAsia"/>
        </w:rPr>
        <w:t>secase</w:t>
      </w:r>
      <w:r>
        <w:t>3</w:t>
      </w:r>
      <w:r>
        <w:rPr>
          <w:rFonts w:hint="eastAsia"/>
        </w:rPr>
        <w:t>：记录连续不使用手机时间</w:t>
      </w:r>
      <w:r w:rsidR="00D846F4">
        <w:rPr>
          <w:rFonts w:hint="eastAsia"/>
        </w:rPr>
        <w:t>，指用户进入专注模式，记录连续在此页面时间</w:t>
      </w:r>
    </w:p>
    <w:p w:rsidR="00E758AF" w:rsidRDefault="00E758AF" w:rsidP="00E758AF">
      <w:pPr>
        <w:pStyle w:val="a9"/>
      </w:pPr>
      <w:r>
        <w:t>U</w:t>
      </w:r>
      <w:r>
        <w:rPr>
          <w:rFonts w:hint="eastAsia"/>
        </w:rPr>
        <w:t>secase</w:t>
      </w:r>
      <w:r>
        <w:t>4</w:t>
      </w:r>
      <w:r>
        <w:rPr>
          <w:rFonts w:hint="eastAsia"/>
        </w:rPr>
        <w:t>：</w:t>
      </w:r>
      <w:r w:rsidR="00D846F4">
        <w:rPr>
          <w:rFonts w:hint="eastAsia"/>
        </w:rPr>
        <w:t>管理常规模式白名单 ，指对常规模式白名单中A</w:t>
      </w:r>
      <w:r w:rsidR="00D846F4">
        <w:t>PP</w:t>
      </w:r>
      <w:r w:rsidR="00D846F4">
        <w:rPr>
          <w:rFonts w:hint="eastAsia"/>
        </w:rPr>
        <w:t>进行管理</w:t>
      </w:r>
    </w:p>
    <w:p w:rsidR="00D846F4" w:rsidRPr="00E758AF" w:rsidRDefault="00D846F4" w:rsidP="00E34643">
      <w:pPr>
        <w:pStyle w:val="a9"/>
      </w:pPr>
      <w:r>
        <w:t>U</w:t>
      </w:r>
      <w:r>
        <w:rPr>
          <w:rFonts w:hint="eastAsia"/>
        </w:rPr>
        <w:t>secase</w:t>
      </w:r>
      <w:r>
        <w:t>5</w:t>
      </w:r>
      <w:r>
        <w:rPr>
          <w:rFonts w:hint="eastAsia"/>
        </w:rPr>
        <w:t>：管理好友，指</w:t>
      </w:r>
      <w:r w:rsidR="00E34643">
        <w:rPr>
          <w:rFonts w:hint="eastAsia"/>
        </w:rPr>
        <w:t>添加删除好友等</w:t>
      </w:r>
    </w:p>
    <w:p w:rsidR="00D04149" w:rsidRDefault="00132927" w:rsidP="00D04149">
      <w:pPr>
        <w:pStyle w:val="3"/>
        <w:ind w:firstLine="800"/>
      </w:pPr>
      <w:bookmarkStart w:id="32" w:name="_Toc356851187"/>
      <w:bookmarkStart w:id="33" w:name="_Toc53256149"/>
      <w:bookmarkStart w:id="34" w:name="_Toc53256633"/>
      <w:r>
        <w:t>&lt;</w:t>
      </w:r>
      <w:r>
        <w:rPr>
          <w:rFonts w:hint="eastAsia"/>
        </w:rPr>
        <w:t>Use case1 规约</w:t>
      </w:r>
      <w:r>
        <w:t>&gt;</w:t>
      </w:r>
      <w:bookmarkStart w:id="35" w:name="_Toc53256150"/>
      <w:bookmarkEnd w:id="32"/>
      <w:bookmarkEnd w:id="33"/>
      <w:bookmarkEnd w:id="34"/>
    </w:p>
    <w:p w:rsidR="00D846F4" w:rsidRDefault="00D846F4" w:rsidP="00D04149">
      <w:r>
        <w:rPr>
          <w:rFonts w:hint="eastAsia"/>
        </w:rPr>
        <w:t>名称：设定任务闹钟描述：用户设定一个时间，当到达指定时间后，用户手机会响起铃声并在屏幕上显示一个随机任务。铃声会循环，直到用户完成手机上的任务。可以选择给自己或好友设定任务闹钟。</w:t>
      </w:r>
      <w:bookmarkEnd w:id="35"/>
    </w:p>
    <w:p w:rsidR="00D846F4" w:rsidRDefault="00D846F4" w:rsidP="00D04149">
      <w:r>
        <w:rPr>
          <w:rFonts w:hint="eastAsia"/>
        </w:rPr>
        <w:t>事件流：</w:t>
      </w:r>
    </w:p>
    <w:p w:rsidR="00D846F4" w:rsidRDefault="00D846F4" w:rsidP="00D04149">
      <w:r>
        <w:rPr>
          <w:rFonts w:hint="eastAsia"/>
        </w:rPr>
        <w:t xml:space="preserve">  基本流：</w:t>
      </w:r>
    </w:p>
    <w:p w:rsidR="00D846F4" w:rsidRDefault="00D846F4" w:rsidP="00D04149">
      <w:r>
        <w:rPr>
          <w:rFonts w:hint="eastAsia"/>
        </w:rPr>
        <w:t xml:space="preserve">  1.用户登录</w:t>
      </w:r>
    </w:p>
    <w:p w:rsidR="00D846F4" w:rsidRDefault="00D846F4" w:rsidP="00D04149">
      <w:r>
        <w:rPr>
          <w:rFonts w:hint="eastAsia"/>
        </w:rPr>
        <w:t xml:space="preserve">     该use case从用户登录开始。系统检查用户输入的手机号与密码或手机号与验证码是否正确。</w:t>
      </w:r>
    </w:p>
    <w:p w:rsidR="00D846F4" w:rsidRDefault="00D846F4" w:rsidP="00D04149">
      <w:r>
        <w:rPr>
          <w:rFonts w:hint="eastAsia"/>
        </w:rPr>
        <w:t xml:space="preserve">  2.用户点击“设定任务闹钟”按钮</w:t>
      </w:r>
    </w:p>
    <w:p w:rsidR="00D846F4" w:rsidRDefault="00D846F4" w:rsidP="00D04149">
      <w:r>
        <w:rPr>
          <w:rFonts w:hint="eastAsia"/>
        </w:rPr>
        <w:t xml:space="preserve">     用户点击“设定任务闹钟”按钮后，该APP跳转到选择时间的界面。</w:t>
      </w:r>
    </w:p>
    <w:p w:rsidR="00D846F4" w:rsidRDefault="00D846F4" w:rsidP="00D04149">
      <w:r>
        <w:rPr>
          <w:rFonts w:hint="eastAsia"/>
        </w:rPr>
        <w:t xml:space="preserve">  3.用户设定任务闹钟响起时间</w:t>
      </w:r>
    </w:p>
    <w:p w:rsidR="00D846F4" w:rsidRDefault="00D846F4" w:rsidP="00D04149">
      <w:r>
        <w:rPr>
          <w:rFonts w:hint="eastAsia"/>
        </w:rPr>
        <w:t xml:space="preserve">     用户选择闹钟响起的时间，精确到x月x日x时x分，默认24小时制；预输入时间为当前时间1小时后。设定完毕后，用户点击“下一步“按钮，跳转到选择对象界面。</w:t>
      </w:r>
    </w:p>
    <w:p w:rsidR="00D846F4" w:rsidRDefault="00D846F4" w:rsidP="00D04149">
      <w:r>
        <w:rPr>
          <w:rFonts w:hint="eastAsia"/>
        </w:rPr>
        <w:t xml:space="preserve">  4.用户选择设定闹钟的对象</w:t>
      </w:r>
    </w:p>
    <w:p w:rsidR="00D846F4" w:rsidRDefault="00D846F4" w:rsidP="00D04149">
      <w:r>
        <w:rPr>
          <w:rFonts w:hint="eastAsia"/>
        </w:rPr>
        <w:t xml:space="preserve">     用户选择设定闹钟的对象，界面提供一个列表，第一行为用户自己，之后为用户的好友，按好友列表的顺序排序。用户可以通过名称搜索好友。用户只能选择一个对象。选择完毕后，用户点击“下一步”按钮，跳转到确认界面。用户点击”上一步“按钮，回到步骤3。</w:t>
      </w:r>
    </w:p>
    <w:p w:rsidR="00D846F4" w:rsidRDefault="00D846F4" w:rsidP="00D04149">
      <w:r>
        <w:rPr>
          <w:rFonts w:hint="eastAsia"/>
        </w:rPr>
        <w:t xml:space="preserve">  5.用户确认闹钟基本信息</w:t>
      </w:r>
    </w:p>
    <w:p w:rsidR="00D846F4" w:rsidRDefault="00D846F4" w:rsidP="00D04149">
      <w:r>
        <w:rPr>
          <w:rFonts w:hint="eastAsia"/>
        </w:rPr>
        <w:t xml:space="preserve">     确认界面显示用户之前设定的时间、对象，确认无误后，用户点击”确认“按钮。用户点击”上一步“按钮，回到步骤4.</w:t>
      </w:r>
    </w:p>
    <w:p w:rsidR="00D846F4" w:rsidRDefault="00D846F4" w:rsidP="00D04149">
      <w:r>
        <w:rPr>
          <w:rFonts w:hint="eastAsia"/>
        </w:rPr>
        <w:t xml:space="preserve">  6.被设定任务闹钟的用户确认闹钟基本信息</w:t>
      </w:r>
    </w:p>
    <w:p w:rsidR="00D846F4" w:rsidRDefault="00D846F4" w:rsidP="00D04149">
      <w:r>
        <w:rPr>
          <w:rFonts w:hint="eastAsia"/>
        </w:rPr>
        <w:t xml:space="preserve">  7.任务闹钟启动</w:t>
      </w:r>
    </w:p>
    <w:p w:rsidR="00D846F4" w:rsidRDefault="00D846F4" w:rsidP="00D04149">
      <w:r>
        <w:rPr>
          <w:rFonts w:hint="eastAsia"/>
        </w:rPr>
        <w:t xml:space="preserve">     当设定的时间到达后，任务闹钟启动。手机会循环播放用户提前设定的铃声。</w:t>
      </w:r>
    </w:p>
    <w:p w:rsidR="00D846F4" w:rsidRDefault="00D846F4" w:rsidP="00D04149">
      <w:r>
        <w:rPr>
          <w:rFonts w:hint="eastAsia"/>
        </w:rPr>
        <w:t xml:space="preserve">  8.该APP显示任务在手机屏幕上</w:t>
      </w:r>
    </w:p>
    <w:p w:rsidR="00D846F4" w:rsidRDefault="00D846F4" w:rsidP="00D04149">
      <w:r>
        <w:rPr>
          <w:rFonts w:hint="eastAsia"/>
        </w:rPr>
        <w:lastRenderedPageBreak/>
        <w:t xml:space="preserve">     该APP从任务库中随机抽取一件任务显示在屏幕上。</w:t>
      </w:r>
    </w:p>
    <w:p w:rsidR="00D846F4" w:rsidRDefault="00D846F4" w:rsidP="00D04149">
      <w:r>
        <w:rPr>
          <w:rFonts w:hint="eastAsia"/>
        </w:rPr>
        <w:t xml:space="preserve">  9.被设定任务闹钟的对象完成任务</w:t>
      </w:r>
    </w:p>
    <w:p w:rsidR="00D846F4" w:rsidRDefault="00D846F4" w:rsidP="00D04149">
      <w:r>
        <w:rPr>
          <w:rFonts w:hint="eastAsia"/>
        </w:rPr>
        <w:t xml:space="preserve">     若任务不需要用户输入内容，该APP会自动检测用户是否正确完成任务；否则，当用户点击提交后，APP会检查用户输入是否正确。当用户成功完成任务后，铃声会停止，任务闹钟结束。</w:t>
      </w:r>
    </w:p>
    <w:p w:rsidR="00D846F4" w:rsidRDefault="00D846F4" w:rsidP="00D04149">
      <w:r>
        <w:rPr>
          <w:rFonts w:hint="eastAsia"/>
        </w:rPr>
        <w:t xml:space="preserve">  10.被设定闹钟的对象获取奖励</w:t>
      </w:r>
    </w:p>
    <w:p w:rsidR="00D846F4" w:rsidRDefault="00D846F4" w:rsidP="00D04149">
      <w:r>
        <w:rPr>
          <w:rFonts w:hint="eastAsia"/>
        </w:rPr>
        <w:t xml:space="preserve">     根据任务完成的实际时间与任务闹钟设定时间的差距，给予用户对应的积分奖励，储存记录。</w:t>
      </w:r>
    </w:p>
    <w:p w:rsidR="00D846F4" w:rsidRDefault="00D846F4" w:rsidP="00D04149">
      <w:r>
        <w:rPr>
          <w:rFonts w:hint="eastAsia"/>
        </w:rPr>
        <w:t xml:space="preserve">  11.选择是否分享到第三方社交软件</w:t>
      </w:r>
    </w:p>
    <w:p w:rsidR="00D846F4" w:rsidRDefault="00D846F4" w:rsidP="00D04149">
      <w:r>
        <w:rPr>
          <w:rFonts w:hint="eastAsia"/>
        </w:rPr>
        <w:t xml:space="preserve">     用户完成任务闹钟后，可以选择分享到第三方社交软件。系统会自动生成图片。</w:t>
      </w:r>
    </w:p>
    <w:p w:rsidR="00D846F4" w:rsidRDefault="00D846F4" w:rsidP="00D04149"/>
    <w:p w:rsidR="00D846F4" w:rsidRDefault="00D846F4" w:rsidP="00D04149">
      <w:r>
        <w:rPr>
          <w:rFonts w:hint="eastAsia"/>
        </w:rPr>
        <w:t xml:space="preserve">  备用流：</w:t>
      </w:r>
    </w:p>
    <w:p w:rsidR="00D846F4" w:rsidRDefault="00D846F4" w:rsidP="00D04149">
      <w:r>
        <w:rPr>
          <w:rFonts w:hint="eastAsia"/>
        </w:rPr>
        <w:t xml:space="preserve">  1a.密码/验证码错误</w:t>
      </w:r>
    </w:p>
    <w:p w:rsidR="00D846F4" w:rsidRDefault="00D846F4" w:rsidP="00D04149">
      <w:r>
        <w:rPr>
          <w:rFonts w:hint="eastAsia"/>
        </w:rPr>
        <w:t xml:space="preserve">     若手机号与密码/验证码不匹配，提示用户密码错误或验证码错误，并建议注册。重新进行步骤1。</w:t>
      </w:r>
    </w:p>
    <w:p w:rsidR="00D846F4" w:rsidRDefault="00D846F4" w:rsidP="00D04149">
      <w:r>
        <w:rPr>
          <w:rFonts w:hint="eastAsia"/>
        </w:rPr>
        <w:t xml:space="preserve">  2-5a.退出</w:t>
      </w:r>
    </w:p>
    <w:p w:rsidR="00D846F4" w:rsidRDefault="00D846F4" w:rsidP="00D04149">
      <w:r>
        <w:rPr>
          <w:rFonts w:hint="eastAsia"/>
        </w:rPr>
        <w:t xml:space="preserve">     若在此期间退出该APP或退出设定界面，不设定任务闹钟，use case结束。</w:t>
      </w:r>
    </w:p>
    <w:p w:rsidR="00D846F4" w:rsidRDefault="00D846F4" w:rsidP="00D04149">
      <w:r>
        <w:rPr>
          <w:rFonts w:hint="eastAsia"/>
        </w:rPr>
        <w:t xml:space="preserve">  2-5b.需要用户输入时，用户未输入</w:t>
      </w:r>
    </w:p>
    <w:p w:rsidR="00D846F4" w:rsidRDefault="00D846F4" w:rsidP="00D04149">
      <w:r>
        <w:rPr>
          <w:rFonts w:hint="eastAsia"/>
        </w:rPr>
        <w:t xml:space="preserve">     若该APP在后台运行，一段时间后自动退出；否则，一直等待用户输入。</w:t>
      </w:r>
    </w:p>
    <w:p w:rsidR="00D846F4" w:rsidRDefault="00D846F4" w:rsidP="00D04149">
      <w:r>
        <w:rPr>
          <w:rFonts w:hint="eastAsia"/>
        </w:rPr>
        <w:t xml:space="preserve">  3a.设定的时间已经过去</w:t>
      </w:r>
    </w:p>
    <w:p w:rsidR="00D846F4" w:rsidRDefault="00D846F4" w:rsidP="00D04149">
      <w:r>
        <w:rPr>
          <w:rFonts w:hint="eastAsia"/>
        </w:rPr>
        <w:t xml:space="preserve">     若用户设定的时间在当前时间之前，点击“下一步”会提示用户时间设定错误，并重新回到步骤3</w:t>
      </w:r>
    </w:p>
    <w:p w:rsidR="00D846F4" w:rsidRDefault="00D846F4" w:rsidP="00D04149">
      <w:r>
        <w:rPr>
          <w:rFonts w:hint="eastAsia"/>
        </w:rPr>
        <w:t xml:space="preserve">  7a.时间到达前，被设定任务闹钟的用户取消任务闹钟</w:t>
      </w:r>
    </w:p>
    <w:p w:rsidR="00D846F4" w:rsidRDefault="00D846F4" w:rsidP="00D04149">
      <w:r>
        <w:rPr>
          <w:rFonts w:hint="eastAsia"/>
        </w:rPr>
        <w:t xml:space="preserve">     时间到达时任务闹钟不会启动，use case结束</w:t>
      </w:r>
    </w:p>
    <w:p w:rsidR="00D846F4" w:rsidRDefault="00D846F4" w:rsidP="00D04149">
      <w:r>
        <w:rPr>
          <w:rFonts w:hint="eastAsia"/>
        </w:rPr>
        <w:t xml:space="preserve">  9a.用户完成任务失败</w:t>
      </w:r>
    </w:p>
    <w:p w:rsidR="00D846F4" w:rsidRDefault="00D846F4" w:rsidP="00D04149">
      <w:r>
        <w:rPr>
          <w:rFonts w:hint="eastAsia"/>
        </w:rPr>
        <w:t xml:space="preserve">     若用户输入内容错误，提示用户重新输入；若任务不需要用户输入内容，按用户没有做出反应处理。</w:t>
      </w:r>
    </w:p>
    <w:p w:rsidR="00D846F4" w:rsidRDefault="00D846F4" w:rsidP="00D04149">
      <w:r>
        <w:rPr>
          <w:rFonts w:hint="eastAsia"/>
        </w:rPr>
        <w:t xml:space="preserve">  9b.用户没有作出反应</w:t>
      </w:r>
    </w:p>
    <w:p w:rsidR="00D846F4" w:rsidRPr="00D846F4" w:rsidRDefault="00D846F4" w:rsidP="00D04149">
      <w:r>
        <w:rPr>
          <w:rFonts w:hint="eastAsia"/>
        </w:rPr>
        <w:t xml:space="preserve">     每5分钟循环播放铃声，提示用户完成任务。超过一个小时后，任务闹钟判定失败，use case结束。</w:t>
      </w:r>
    </w:p>
    <w:p w:rsidR="00132927" w:rsidRDefault="00132927" w:rsidP="00132927">
      <w:pPr>
        <w:pStyle w:val="3"/>
      </w:pPr>
      <w:bookmarkStart w:id="36" w:name="_Toc356851188"/>
      <w:bookmarkStart w:id="37" w:name="_Toc53256151"/>
      <w:bookmarkStart w:id="38" w:name="_Toc53256634"/>
      <w:r>
        <w:t>&lt;</w:t>
      </w:r>
      <w:r>
        <w:rPr>
          <w:rFonts w:hint="eastAsia"/>
        </w:rPr>
        <w:t>Use case2 规约</w:t>
      </w:r>
      <w:r>
        <w:t>&gt;</w:t>
      </w:r>
      <w:bookmarkEnd w:id="36"/>
      <w:bookmarkEnd w:id="37"/>
      <w:bookmarkEnd w:id="38"/>
    </w:p>
    <w:p w:rsidR="00D846F4" w:rsidRDefault="00D846F4" w:rsidP="00D846F4">
      <w:r>
        <w:rPr>
          <w:rFonts w:hint="eastAsia"/>
        </w:rPr>
        <w:t>名称：管理任务闹钟</w:t>
      </w:r>
    </w:p>
    <w:p w:rsidR="00D846F4" w:rsidRDefault="00D846F4" w:rsidP="00D846F4">
      <w:r>
        <w:rPr>
          <w:rFonts w:hint="eastAsia"/>
        </w:rPr>
        <w:t>描述：用户查询自己已经设定的任务闹钟，可以删除已经设定的闹钟；可以查询已经完成的任务闹钟，并删除历史记录；可以查询为好友设定的任务闹钟好友是否接受。</w:t>
      </w:r>
    </w:p>
    <w:p w:rsidR="00D846F4" w:rsidRDefault="00D846F4" w:rsidP="00D846F4">
      <w:r>
        <w:rPr>
          <w:rFonts w:hint="eastAsia"/>
        </w:rPr>
        <w:t>事件流：</w:t>
      </w:r>
    </w:p>
    <w:p w:rsidR="00D846F4" w:rsidRDefault="00D846F4" w:rsidP="00D846F4">
      <w:r>
        <w:rPr>
          <w:rFonts w:hint="eastAsia"/>
        </w:rPr>
        <w:lastRenderedPageBreak/>
        <w:t xml:space="preserve">  基本流：</w:t>
      </w:r>
    </w:p>
    <w:p w:rsidR="00D846F4" w:rsidRDefault="00D846F4" w:rsidP="00D846F4">
      <w:r>
        <w:rPr>
          <w:rFonts w:hint="eastAsia"/>
        </w:rPr>
        <w:t xml:space="preserve">  1.用户登录</w:t>
      </w:r>
    </w:p>
    <w:p w:rsidR="00D846F4" w:rsidRDefault="00D846F4" w:rsidP="00D846F4">
      <w:r>
        <w:rPr>
          <w:rFonts w:hint="eastAsia"/>
        </w:rPr>
        <w:t xml:space="preserve">     该use case从用户登录开始。系统检查用户输入的手机号与密码或手机号与验证码是否正确。</w:t>
      </w:r>
    </w:p>
    <w:p w:rsidR="00D846F4" w:rsidRDefault="00D846F4" w:rsidP="00D846F4">
      <w:r>
        <w:rPr>
          <w:rFonts w:hint="eastAsia"/>
        </w:rPr>
        <w:t xml:space="preserve">  2.用户点击“查询任务闹钟”按钮</w:t>
      </w:r>
    </w:p>
    <w:p w:rsidR="00D846F4" w:rsidRDefault="00D846F4" w:rsidP="00D846F4">
      <w:r>
        <w:rPr>
          <w:rFonts w:hint="eastAsia"/>
        </w:rPr>
        <w:t xml:space="preserve">     用户点击“查询任务闹钟”按钮后，该APP跳转到任务闹钟列表界面。</w:t>
      </w:r>
    </w:p>
    <w:p w:rsidR="00D846F4" w:rsidRDefault="00D846F4" w:rsidP="00D846F4">
      <w:r>
        <w:rPr>
          <w:rFonts w:hint="eastAsia"/>
        </w:rPr>
        <w:t xml:space="preserve">  3.获取用户的任务闹钟</w:t>
      </w:r>
    </w:p>
    <w:p w:rsidR="00D846F4" w:rsidRDefault="00D846F4" w:rsidP="00D846F4">
      <w:r>
        <w:rPr>
          <w:rFonts w:hint="eastAsia"/>
        </w:rPr>
        <w:t xml:space="preserve">     APP从数据库获取用户的任务闹钟；分成三类：尚未完成的、已经完成的、发给好友的，用三个列表显示出来，按照设定闹钟的时间排序。</w:t>
      </w:r>
    </w:p>
    <w:p w:rsidR="00D846F4" w:rsidRDefault="00D846F4" w:rsidP="00D846F4">
      <w:r>
        <w:rPr>
          <w:rFonts w:hint="eastAsia"/>
        </w:rPr>
        <w:t xml:space="preserve">  4.用户选择一条记录删除</w:t>
      </w:r>
    </w:p>
    <w:p w:rsidR="00D846F4" w:rsidRDefault="00D846F4" w:rsidP="00D846F4">
      <w:r>
        <w:rPr>
          <w:rFonts w:hint="eastAsia"/>
        </w:rPr>
        <w:t xml:space="preserve">     用户勾选一条记录，点击“删除”按钮，弹出确认的窗口。</w:t>
      </w:r>
    </w:p>
    <w:p w:rsidR="00D846F4" w:rsidRDefault="00D846F4" w:rsidP="00D846F4">
      <w:r>
        <w:rPr>
          <w:rFonts w:hint="eastAsia"/>
        </w:rPr>
        <w:t xml:space="preserve">  5.用户确认删除记录</w:t>
      </w:r>
    </w:p>
    <w:p w:rsidR="00D846F4" w:rsidRDefault="00D846F4" w:rsidP="00D846F4">
      <w:r>
        <w:rPr>
          <w:rFonts w:hint="eastAsia"/>
        </w:rPr>
        <w:t xml:space="preserve">     确认界面显示对应记录的基本信息，确认无误后，用户点击”确认“按钮，删除该记录。用户点击”取消“按钮，放弃删除。</w:t>
      </w:r>
    </w:p>
    <w:p w:rsidR="00D846F4" w:rsidRDefault="00D846F4" w:rsidP="00D846F4"/>
    <w:p w:rsidR="00D846F4" w:rsidRDefault="00D846F4" w:rsidP="00D846F4">
      <w:r>
        <w:rPr>
          <w:rFonts w:hint="eastAsia"/>
        </w:rPr>
        <w:t xml:space="preserve">  备用流：</w:t>
      </w:r>
    </w:p>
    <w:p w:rsidR="00D846F4" w:rsidRDefault="00D846F4" w:rsidP="00D846F4">
      <w:r>
        <w:rPr>
          <w:rFonts w:hint="eastAsia"/>
        </w:rPr>
        <w:t xml:space="preserve">  1a.密码/验证码错误</w:t>
      </w:r>
    </w:p>
    <w:p w:rsidR="00D846F4" w:rsidRDefault="00D846F4" w:rsidP="00D846F4">
      <w:r>
        <w:rPr>
          <w:rFonts w:hint="eastAsia"/>
        </w:rPr>
        <w:t xml:space="preserve">     若手机号与密码/验证码不匹配，提示用户密码错误或验证码错误，并建议注册。重新进行步骤1。</w:t>
      </w:r>
    </w:p>
    <w:p w:rsidR="00D846F4" w:rsidRDefault="00D846F4" w:rsidP="00D846F4">
      <w:r>
        <w:rPr>
          <w:rFonts w:hint="eastAsia"/>
        </w:rPr>
        <w:t xml:space="preserve">  2-5a.退出</w:t>
      </w:r>
    </w:p>
    <w:p w:rsidR="00D846F4" w:rsidRDefault="00D846F4" w:rsidP="00D846F4">
      <w:r>
        <w:rPr>
          <w:rFonts w:hint="eastAsia"/>
        </w:rPr>
        <w:t xml:space="preserve">     若在此期间退出APP或退出查询界面，不进行任何操作，use case结束。</w:t>
      </w:r>
    </w:p>
    <w:p w:rsidR="00D846F4" w:rsidRDefault="00D846F4" w:rsidP="00D846F4">
      <w:pPr>
        <w:pStyle w:val="3"/>
      </w:pPr>
      <w:bookmarkStart w:id="39" w:name="_Toc53256152"/>
      <w:bookmarkStart w:id="40" w:name="_Toc53256635"/>
      <w:r>
        <w:t>&lt;</w:t>
      </w:r>
      <w:r>
        <w:rPr>
          <w:rFonts w:hint="eastAsia"/>
        </w:rPr>
        <w:t>Use case</w:t>
      </w:r>
      <w:r>
        <w:t>3</w:t>
      </w:r>
      <w:r>
        <w:rPr>
          <w:rFonts w:hint="eastAsia"/>
        </w:rPr>
        <w:t xml:space="preserve"> 规约</w:t>
      </w:r>
      <w:r>
        <w:t>&gt;</w:t>
      </w:r>
      <w:bookmarkEnd w:id="39"/>
      <w:bookmarkEnd w:id="40"/>
    </w:p>
    <w:p w:rsidR="00D846F4" w:rsidRDefault="00D846F4" w:rsidP="00D846F4">
      <w:r>
        <w:rPr>
          <w:rFonts w:hint="eastAsia"/>
        </w:rPr>
        <w:t>连续不使用手机时间</w:t>
      </w:r>
    </w:p>
    <w:p w:rsidR="00D846F4" w:rsidRDefault="00D846F4" w:rsidP="00D846F4">
      <w:r>
        <w:rPr>
          <w:rFonts w:hint="eastAsia"/>
        </w:rPr>
        <w:t>描述：用户开启此模式后，APP会自动记录从开启此模式起，用户一直没有使用手机的时间长度。有常规模式和深度模式两种。</w:t>
      </w:r>
    </w:p>
    <w:p w:rsidR="00D846F4" w:rsidRDefault="00D846F4" w:rsidP="00D846F4">
      <w:r>
        <w:rPr>
          <w:rFonts w:hint="eastAsia"/>
        </w:rPr>
        <w:t>事件流：</w:t>
      </w:r>
    </w:p>
    <w:p w:rsidR="00D846F4" w:rsidRDefault="00D846F4" w:rsidP="00D846F4">
      <w:r>
        <w:rPr>
          <w:rFonts w:hint="eastAsia"/>
        </w:rPr>
        <w:t xml:space="preserve">  基本流：</w:t>
      </w:r>
    </w:p>
    <w:p w:rsidR="00D846F4" w:rsidRDefault="00D846F4" w:rsidP="00D846F4">
      <w:r>
        <w:rPr>
          <w:rFonts w:hint="eastAsia"/>
        </w:rPr>
        <w:t xml:space="preserve">  1.用户登录</w:t>
      </w:r>
    </w:p>
    <w:p w:rsidR="00D846F4" w:rsidRDefault="00D846F4" w:rsidP="00D846F4">
      <w:r>
        <w:rPr>
          <w:rFonts w:hint="eastAsia"/>
        </w:rPr>
        <w:t xml:space="preserve">     该use case从用户登录开始。系统检查用户输入的手机号与密码或手机号与验证码是否正确。</w:t>
      </w:r>
    </w:p>
    <w:p w:rsidR="00D846F4" w:rsidRDefault="00D846F4" w:rsidP="00D846F4">
      <w:r>
        <w:rPr>
          <w:rFonts w:hint="eastAsia"/>
        </w:rPr>
        <w:t xml:space="preserve">  2.用户点击“记录不使用手机时间”按钮</w:t>
      </w:r>
    </w:p>
    <w:p w:rsidR="00D846F4" w:rsidRDefault="00D846F4" w:rsidP="00D846F4">
      <w:r>
        <w:rPr>
          <w:rFonts w:hint="eastAsia"/>
        </w:rPr>
        <w:t xml:space="preserve">     用户点击“记录不使用手机时间”按钮后，该APP跳转到选择模式的界面。</w:t>
      </w:r>
    </w:p>
    <w:p w:rsidR="00D846F4" w:rsidRDefault="00D846F4" w:rsidP="00D846F4">
      <w:r>
        <w:rPr>
          <w:rFonts w:hint="eastAsia"/>
        </w:rPr>
        <w:t xml:space="preserve">  3.用户选择模式</w:t>
      </w:r>
    </w:p>
    <w:p w:rsidR="00D846F4" w:rsidRDefault="00D846F4" w:rsidP="00D846F4">
      <w:r>
        <w:rPr>
          <w:rFonts w:hint="eastAsia"/>
        </w:rPr>
        <w:t xml:space="preserve">     选择模式界面有两个选项：常规模式、深度模式，用户可以从中选择一个模式，默认常规模式。点击”开始计时“按钮，弹出确认窗口。</w:t>
      </w:r>
    </w:p>
    <w:p w:rsidR="00D846F4" w:rsidRDefault="00D846F4" w:rsidP="00D846F4">
      <w:r>
        <w:rPr>
          <w:rFonts w:hint="eastAsia"/>
        </w:rPr>
        <w:lastRenderedPageBreak/>
        <w:t xml:space="preserve">  4.用户确认启动</w:t>
      </w:r>
    </w:p>
    <w:p w:rsidR="00D846F4" w:rsidRDefault="00D846F4" w:rsidP="00D846F4">
      <w:r>
        <w:rPr>
          <w:rFonts w:hint="eastAsia"/>
        </w:rPr>
        <w:t xml:space="preserve">     弹出确认窗口，包含选择的模式，若使用常规模式，还包含白名单中的APP名称。点击”确认“按钮，进入此模式。</w:t>
      </w:r>
    </w:p>
    <w:p w:rsidR="00D846F4" w:rsidRDefault="00D846F4" w:rsidP="00D846F4">
      <w:r>
        <w:rPr>
          <w:rFonts w:hint="eastAsia"/>
        </w:rPr>
        <w:t xml:space="preserve">  5.该APP记录启动时间</w:t>
      </w:r>
    </w:p>
    <w:p w:rsidR="00D846F4" w:rsidRDefault="00D846F4" w:rsidP="00D846F4">
      <w:r>
        <w:rPr>
          <w:rFonts w:hint="eastAsia"/>
        </w:rPr>
        <w:t xml:space="preserve">     该APP记录该模式启动时的时刻。</w:t>
      </w:r>
    </w:p>
    <w:p w:rsidR="00D846F4" w:rsidRDefault="00D846F4" w:rsidP="00D846F4">
      <w:r>
        <w:rPr>
          <w:rFonts w:hint="eastAsia"/>
        </w:rPr>
        <w:t xml:space="preserve">  6.该APP记录结束时间</w:t>
      </w:r>
    </w:p>
    <w:p w:rsidR="00D846F4" w:rsidRDefault="00D846F4" w:rsidP="00D846F4">
      <w:r>
        <w:rPr>
          <w:rFonts w:hint="eastAsia"/>
        </w:rPr>
        <w:t xml:space="preserve">  7.生成结果</w:t>
      </w:r>
    </w:p>
    <w:p w:rsidR="00D846F4" w:rsidRDefault="00D846F4" w:rsidP="00D846F4">
      <w:r>
        <w:rPr>
          <w:rFonts w:hint="eastAsia"/>
        </w:rPr>
        <w:t xml:space="preserve">     根据启动时间与结束时间得出用户连续不使用手机时间</w:t>
      </w:r>
    </w:p>
    <w:p w:rsidR="00D846F4" w:rsidRDefault="00D846F4" w:rsidP="00D846F4">
      <w:r>
        <w:rPr>
          <w:rFonts w:hint="eastAsia"/>
        </w:rPr>
        <w:t xml:space="preserve">  8.用户获取奖励</w:t>
      </w:r>
    </w:p>
    <w:p w:rsidR="00D846F4" w:rsidRDefault="00D846F4" w:rsidP="00D846F4">
      <w:r>
        <w:rPr>
          <w:rFonts w:hint="eastAsia"/>
        </w:rPr>
        <w:t xml:space="preserve">     根据连续不使用手机的时间，给予用户对应的积分奖励，并储存记录。</w:t>
      </w:r>
    </w:p>
    <w:p w:rsidR="00D846F4" w:rsidRDefault="00D846F4" w:rsidP="00D846F4">
      <w:r>
        <w:rPr>
          <w:rFonts w:hint="eastAsia"/>
        </w:rPr>
        <w:t xml:space="preserve">  9.选择是否分享到第三方社交软件</w:t>
      </w:r>
    </w:p>
    <w:p w:rsidR="00D846F4" w:rsidRDefault="00D846F4" w:rsidP="00D846F4">
      <w:r>
        <w:rPr>
          <w:rFonts w:hint="eastAsia"/>
        </w:rPr>
        <w:t xml:space="preserve">     模式结束后，可以选择分享到第三方社交软件。系统会自动生成图片。</w:t>
      </w:r>
    </w:p>
    <w:p w:rsidR="00D846F4" w:rsidRDefault="00D846F4" w:rsidP="00D846F4"/>
    <w:p w:rsidR="00D846F4" w:rsidRDefault="00D846F4" w:rsidP="00D846F4">
      <w:r>
        <w:rPr>
          <w:rFonts w:hint="eastAsia"/>
        </w:rPr>
        <w:t xml:space="preserve">  备用流：</w:t>
      </w:r>
    </w:p>
    <w:p w:rsidR="00D846F4" w:rsidRDefault="00D846F4" w:rsidP="00D846F4">
      <w:r>
        <w:rPr>
          <w:rFonts w:hint="eastAsia"/>
        </w:rPr>
        <w:t xml:space="preserve">  1a.密码/验证码错误</w:t>
      </w:r>
    </w:p>
    <w:p w:rsidR="00D846F4" w:rsidRDefault="00D846F4" w:rsidP="00D846F4">
      <w:r>
        <w:rPr>
          <w:rFonts w:hint="eastAsia"/>
        </w:rPr>
        <w:t xml:space="preserve">     若手机号与密码/验证码不匹配，提示用户密码错误或验证码错误，并建议注册。重新进行步骤1。</w:t>
      </w:r>
    </w:p>
    <w:p w:rsidR="00D846F4" w:rsidRDefault="00D846F4" w:rsidP="00D846F4">
      <w:r>
        <w:rPr>
          <w:rFonts w:hint="eastAsia"/>
        </w:rPr>
        <w:t xml:space="preserve">  2-4a.退出</w:t>
      </w:r>
    </w:p>
    <w:p w:rsidR="00D846F4" w:rsidRDefault="00D846F4" w:rsidP="00D846F4">
      <w:r>
        <w:rPr>
          <w:rFonts w:hint="eastAsia"/>
        </w:rPr>
        <w:t xml:space="preserve">     若在此期间退出APP或退出设定界面，不计时，use case结束。</w:t>
      </w:r>
    </w:p>
    <w:p w:rsidR="00D846F4" w:rsidRDefault="00D846F4" w:rsidP="00D846F4">
      <w:r>
        <w:rPr>
          <w:rFonts w:hint="eastAsia"/>
        </w:rPr>
        <w:t xml:space="preserve">  2-4b.需要用户选择时，用户未选择</w:t>
      </w:r>
    </w:p>
    <w:p w:rsidR="00D846F4" w:rsidRDefault="00D846F4" w:rsidP="00D846F4">
      <w:r>
        <w:rPr>
          <w:rFonts w:hint="eastAsia"/>
        </w:rPr>
        <w:t xml:space="preserve">     若该APP在后台运行，一段时间后自动退出；否则，一直等待用户选择。</w:t>
      </w:r>
    </w:p>
    <w:p w:rsidR="00D846F4" w:rsidRDefault="00D846F4" w:rsidP="00D846F4">
      <w:r>
        <w:rPr>
          <w:rFonts w:hint="eastAsia"/>
        </w:rPr>
        <w:t xml:space="preserve">  4a.用户点击“取消”按钮</w:t>
      </w:r>
    </w:p>
    <w:p w:rsidR="00D846F4" w:rsidRPr="00D846F4" w:rsidRDefault="00D846F4" w:rsidP="00D846F4">
      <w:r>
        <w:rPr>
          <w:rFonts w:hint="eastAsia"/>
        </w:rPr>
        <w:t xml:space="preserve">     若用户在确认界面选择取消，则退回到步骤3</w:t>
      </w:r>
    </w:p>
    <w:p w:rsidR="00D846F4" w:rsidRDefault="00D846F4" w:rsidP="00D846F4">
      <w:pPr>
        <w:pStyle w:val="3"/>
      </w:pPr>
      <w:bookmarkStart w:id="41" w:name="_Toc53256153"/>
      <w:bookmarkStart w:id="42" w:name="_Toc53256636"/>
      <w:r>
        <w:t>&lt;</w:t>
      </w:r>
      <w:r>
        <w:rPr>
          <w:rFonts w:hint="eastAsia"/>
        </w:rPr>
        <w:t>Use case</w:t>
      </w:r>
      <w:r>
        <w:t>4</w:t>
      </w:r>
      <w:r>
        <w:rPr>
          <w:rFonts w:hint="eastAsia"/>
        </w:rPr>
        <w:t xml:space="preserve"> 规约</w:t>
      </w:r>
      <w:r>
        <w:t>&gt;</w:t>
      </w:r>
      <w:bookmarkEnd w:id="41"/>
      <w:bookmarkEnd w:id="42"/>
    </w:p>
    <w:p w:rsidR="00D846F4" w:rsidRDefault="00D846F4" w:rsidP="00D846F4">
      <w:r>
        <w:rPr>
          <w:rFonts w:hint="eastAsia"/>
        </w:rPr>
        <w:t>名称：查看时间管理情况报表</w:t>
      </w:r>
    </w:p>
    <w:p w:rsidR="00D846F4" w:rsidRDefault="00D846F4" w:rsidP="00D846F4">
      <w:r>
        <w:rPr>
          <w:rFonts w:hint="eastAsia"/>
        </w:rPr>
        <w:t>描述：从安卓系统处获取最近手机使用情况，生成图表。</w:t>
      </w:r>
    </w:p>
    <w:p w:rsidR="00D846F4" w:rsidRDefault="00D846F4" w:rsidP="00D846F4">
      <w:r>
        <w:rPr>
          <w:rFonts w:hint="eastAsia"/>
        </w:rPr>
        <w:t>事件流：</w:t>
      </w:r>
    </w:p>
    <w:p w:rsidR="00D846F4" w:rsidRDefault="00D846F4" w:rsidP="00D846F4">
      <w:r>
        <w:rPr>
          <w:rFonts w:hint="eastAsia"/>
        </w:rPr>
        <w:t xml:space="preserve">  基本流：</w:t>
      </w:r>
    </w:p>
    <w:p w:rsidR="00D846F4" w:rsidRDefault="00D846F4" w:rsidP="00D846F4">
      <w:r>
        <w:rPr>
          <w:rFonts w:hint="eastAsia"/>
        </w:rPr>
        <w:t xml:space="preserve">  1.用户登录</w:t>
      </w:r>
    </w:p>
    <w:p w:rsidR="00D846F4" w:rsidRDefault="00D846F4" w:rsidP="00D846F4">
      <w:r>
        <w:rPr>
          <w:rFonts w:hint="eastAsia"/>
        </w:rPr>
        <w:t xml:space="preserve">     该use case从用户登录开始。系统检查用户输入的手机号与密码或手机号与验证码是否正确。</w:t>
      </w:r>
    </w:p>
    <w:p w:rsidR="00D846F4" w:rsidRDefault="00D846F4" w:rsidP="00D846F4">
      <w:r>
        <w:rPr>
          <w:rFonts w:hint="eastAsia"/>
        </w:rPr>
        <w:t xml:space="preserve">  2.用户点击“查看时间管理情况”按钮</w:t>
      </w:r>
    </w:p>
    <w:p w:rsidR="00D846F4" w:rsidRDefault="00D846F4" w:rsidP="00D846F4">
      <w:r>
        <w:rPr>
          <w:rFonts w:hint="eastAsia"/>
        </w:rPr>
        <w:t xml:space="preserve">     用户点击“查看时间管理情况”按钮后，该APP跳转到最近手机使用情况界面。</w:t>
      </w:r>
    </w:p>
    <w:p w:rsidR="00D846F4" w:rsidRDefault="00D846F4" w:rsidP="00D846F4">
      <w:r>
        <w:rPr>
          <w:rFonts w:hint="eastAsia"/>
        </w:rPr>
        <w:t xml:space="preserve">  3.获取用户的连续不使用手机记录</w:t>
      </w:r>
    </w:p>
    <w:p w:rsidR="00D846F4" w:rsidRDefault="00D846F4" w:rsidP="00D846F4">
      <w:r>
        <w:rPr>
          <w:rFonts w:hint="eastAsia"/>
        </w:rPr>
        <w:t xml:space="preserve">     该APP从数据库获取用户的连续不使用手机时间的历史记录，用一个列表显示出</w:t>
      </w:r>
      <w:r>
        <w:rPr>
          <w:rFonts w:hint="eastAsia"/>
        </w:rPr>
        <w:lastRenderedPageBreak/>
        <w:t>来。</w:t>
      </w:r>
    </w:p>
    <w:p w:rsidR="00D846F4" w:rsidRDefault="00D846F4" w:rsidP="00D846F4">
      <w:r>
        <w:rPr>
          <w:rFonts w:hint="eastAsia"/>
        </w:rPr>
        <w:t xml:space="preserve">  4.获取用户最近APP使用情况</w:t>
      </w:r>
    </w:p>
    <w:p w:rsidR="00D846F4" w:rsidRDefault="00D846F4" w:rsidP="00D846F4">
      <w:r>
        <w:rPr>
          <w:rFonts w:hint="eastAsia"/>
        </w:rPr>
        <w:t xml:space="preserve">     用户点击“APP使用情况”按钮，跳转到APP使用情况界面。该APP从安卓系统出获取本机最近APP使用情况，用图表展示。</w:t>
      </w:r>
    </w:p>
    <w:p w:rsidR="00D846F4" w:rsidRDefault="00D846F4" w:rsidP="00D846F4">
      <w:r>
        <w:rPr>
          <w:rFonts w:hint="eastAsia"/>
        </w:rPr>
        <w:t xml:space="preserve">  5.选择是否分享到第三方社交软件</w:t>
      </w:r>
    </w:p>
    <w:p w:rsidR="00D846F4" w:rsidRDefault="00D846F4" w:rsidP="00D846F4">
      <w:r>
        <w:rPr>
          <w:rFonts w:hint="eastAsia"/>
        </w:rPr>
        <w:t xml:space="preserve">     可以选择分享图表到第三方社交软件。系统会自动生成图片。</w:t>
      </w:r>
    </w:p>
    <w:p w:rsidR="00D846F4" w:rsidRDefault="00D846F4" w:rsidP="00D846F4"/>
    <w:p w:rsidR="00D846F4" w:rsidRDefault="00D846F4" w:rsidP="00D846F4">
      <w:r>
        <w:rPr>
          <w:rFonts w:hint="eastAsia"/>
        </w:rPr>
        <w:t xml:space="preserve">  备用流：</w:t>
      </w:r>
    </w:p>
    <w:p w:rsidR="00D846F4" w:rsidRDefault="00D846F4" w:rsidP="00D846F4">
      <w:r>
        <w:rPr>
          <w:rFonts w:hint="eastAsia"/>
        </w:rPr>
        <w:t xml:space="preserve">  1a.密码/验证码错误</w:t>
      </w:r>
    </w:p>
    <w:p w:rsidR="00D846F4" w:rsidRPr="00D846F4" w:rsidRDefault="00D846F4" w:rsidP="00D846F4">
      <w:r>
        <w:rPr>
          <w:rFonts w:hint="eastAsia"/>
        </w:rPr>
        <w:t xml:space="preserve">     若手机号与密码/验证码不匹配，提示用户密码错误或验证码错误，并建议注册。重新进行步骤1。</w:t>
      </w:r>
    </w:p>
    <w:p w:rsidR="00D846F4" w:rsidRDefault="00D846F4" w:rsidP="00D846F4">
      <w:pPr>
        <w:pStyle w:val="3"/>
      </w:pPr>
      <w:bookmarkStart w:id="43" w:name="_Toc53256154"/>
      <w:bookmarkStart w:id="44" w:name="_Toc53256637"/>
      <w:r>
        <w:t>&lt;</w:t>
      </w:r>
      <w:r>
        <w:rPr>
          <w:rFonts w:hint="eastAsia"/>
        </w:rPr>
        <w:t>Use case</w:t>
      </w:r>
      <w:r w:rsidR="00D04149">
        <w:t>5</w:t>
      </w:r>
      <w:r>
        <w:rPr>
          <w:rFonts w:hint="eastAsia"/>
        </w:rPr>
        <w:t xml:space="preserve"> 规约</w:t>
      </w:r>
      <w:r>
        <w:t>&gt;</w:t>
      </w:r>
      <w:bookmarkEnd w:id="43"/>
      <w:bookmarkEnd w:id="44"/>
    </w:p>
    <w:p w:rsidR="00E34643" w:rsidRDefault="00E34643" w:rsidP="00E34643">
      <w:r>
        <w:rPr>
          <w:rFonts w:hint="eastAsia"/>
        </w:rPr>
        <w:t>名称：管理常规模式白名单</w:t>
      </w:r>
    </w:p>
    <w:p w:rsidR="00E34643" w:rsidRDefault="00E34643" w:rsidP="00E34643">
      <w:r>
        <w:rPr>
          <w:rFonts w:hint="eastAsia"/>
        </w:rPr>
        <w:t>描述：从安卓系统处获取手机上所有APP的信息，并从数据库获取用户的白名单信息。用户从中选择增加APP到白名单或从白名单中删除APP。</w:t>
      </w:r>
    </w:p>
    <w:p w:rsidR="00E34643" w:rsidRDefault="00E34643" w:rsidP="00E34643">
      <w:r>
        <w:rPr>
          <w:rFonts w:hint="eastAsia"/>
        </w:rPr>
        <w:t>事件流：</w:t>
      </w:r>
    </w:p>
    <w:p w:rsidR="00E34643" w:rsidRDefault="00E34643" w:rsidP="00E34643">
      <w:r>
        <w:rPr>
          <w:rFonts w:hint="eastAsia"/>
        </w:rPr>
        <w:t xml:space="preserve">  基本流：</w:t>
      </w:r>
    </w:p>
    <w:p w:rsidR="00E34643" w:rsidRDefault="00E34643" w:rsidP="00E34643">
      <w:r>
        <w:rPr>
          <w:rFonts w:hint="eastAsia"/>
        </w:rPr>
        <w:t xml:space="preserve">  1.用户登录</w:t>
      </w:r>
    </w:p>
    <w:p w:rsidR="00E34643" w:rsidRDefault="00E34643" w:rsidP="00E34643">
      <w:r>
        <w:rPr>
          <w:rFonts w:hint="eastAsia"/>
        </w:rPr>
        <w:t xml:space="preserve">     该use case从用户登录开始。系统检查用户输入的手机号与密码或手机号与验证码是否正确。</w:t>
      </w:r>
    </w:p>
    <w:p w:rsidR="00E34643" w:rsidRDefault="00E34643" w:rsidP="00E34643">
      <w:r>
        <w:rPr>
          <w:rFonts w:hint="eastAsia"/>
        </w:rPr>
        <w:t xml:space="preserve">  2.用户点击“管理常规模式白名单”按钮</w:t>
      </w:r>
    </w:p>
    <w:p w:rsidR="00E34643" w:rsidRDefault="00E34643" w:rsidP="00E34643">
      <w:r>
        <w:rPr>
          <w:rFonts w:hint="eastAsia"/>
        </w:rPr>
        <w:t xml:space="preserve">     用户点击“管理常规模式白名单”按钮后，该APP跳转到常规模式白名单界面。</w:t>
      </w:r>
    </w:p>
    <w:p w:rsidR="00E34643" w:rsidRDefault="00E34643" w:rsidP="00E34643">
      <w:r>
        <w:rPr>
          <w:rFonts w:hint="eastAsia"/>
        </w:rPr>
        <w:t xml:space="preserve">  3.获取用户的白名单</w:t>
      </w:r>
    </w:p>
    <w:p w:rsidR="00E34643" w:rsidRDefault="00E34643" w:rsidP="00E34643">
      <w:r>
        <w:rPr>
          <w:rFonts w:hint="eastAsia"/>
        </w:rPr>
        <w:t xml:space="preserve">     APP从数据库获取用户的白名单，用一个列表显示出来。</w:t>
      </w:r>
    </w:p>
    <w:p w:rsidR="00E34643" w:rsidRDefault="00E34643" w:rsidP="00E34643">
      <w:r>
        <w:rPr>
          <w:rFonts w:hint="eastAsia"/>
        </w:rPr>
        <w:t xml:space="preserve">  4.用户从白名单中删除一个APP</w:t>
      </w:r>
    </w:p>
    <w:p w:rsidR="00E34643" w:rsidRDefault="00E34643" w:rsidP="00E34643">
      <w:r>
        <w:rPr>
          <w:rFonts w:hint="eastAsia"/>
        </w:rPr>
        <w:t xml:space="preserve">     用户勾选一个APP，点击“删除”按钮，弹出确认的窗口。</w:t>
      </w:r>
    </w:p>
    <w:p w:rsidR="00E34643" w:rsidRDefault="00E34643" w:rsidP="00E34643">
      <w:r>
        <w:rPr>
          <w:rFonts w:hint="eastAsia"/>
        </w:rPr>
        <w:t xml:space="preserve">  5.用户确认从白名单中删除APP</w:t>
      </w:r>
    </w:p>
    <w:p w:rsidR="00E34643" w:rsidRDefault="00E34643" w:rsidP="00E34643">
      <w:r>
        <w:rPr>
          <w:rFonts w:hint="eastAsia"/>
        </w:rPr>
        <w:t xml:space="preserve">     确认界面显示APP的基本信息，确认无误后，用户点击”确认“按钮，删除该记录。用户点击”取消“按钮，放弃删除。</w:t>
      </w:r>
    </w:p>
    <w:p w:rsidR="00E34643" w:rsidRDefault="00E34643" w:rsidP="00E34643">
      <w:r>
        <w:rPr>
          <w:rFonts w:hint="eastAsia"/>
        </w:rPr>
        <w:t xml:space="preserve">  6.获取手机中的所有APP信息</w:t>
      </w:r>
    </w:p>
    <w:p w:rsidR="00E34643" w:rsidRDefault="00E34643" w:rsidP="00E34643">
      <w:r>
        <w:rPr>
          <w:rFonts w:hint="eastAsia"/>
        </w:rPr>
        <w:t xml:space="preserve">     点击“查看本机APP”按钮，跳转到本机APP信息界面，从安卓系统处获取本机所有APP的名字，用一个列表显示出来。</w:t>
      </w:r>
    </w:p>
    <w:p w:rsidR="00E34643" w:rsidRDefault="00E34643" w:rsidP="00E34643">
      <w:r>
        <w:rPr>
          <w:rFonts w:hint="eastAsia"/>
        </w:rPr>
        <w:t xml:space="preserve">  7.用户添加一个APP到白名单中</w:t>
      </w:r>
    </w:p>
    <w:p w:rsidR="00E34643" w:rsidRDefault="00E34643" w:rsidP="00E34643">
      <w:r>
        <w:rPr>
          <w:rFonts w:hint="eastAsia"/>
        </w:rPr>
        <w:t xml:space="preserve">     用户勾选一个APP，点击“添加”按钮，弹出确认的窗口。</w:t>
      </w:r>
    </w:p>
    <w:p w:rsidR="00E34643" w:rsidRDefault="00E34643" w:rsidP="00E34643">
      <w:r>
        <w:rPr>
          <w:rFonts w:hint="eastAsia"/>
        </w:rPr>
        <w:t xml:space="preserve">  8.用户确认添加APP到白名单</w:t>
      </w:r>
    </w:p>
    <w:p w:rsidR="00E34643" w:rsidRDefault="00E34643" w:rsidP="00E34643">
      <w:r>
        <w:rPr>
          <w:rFonts w:hint="eastAsia"/>
        </w:rPr>
        <w:lastRenderedPageBreak/>
        <w:t xml:space="preserve">     确认界面显示APP的基本信息，确认无误后，用户点击”确认“按钮，添加该APP。用户点击”取消“按钮，放弃添加。</w:t>
      </w:r>
    </w:p>
    <w:p w:rsidR="00E34643" w:rsidRDefault="00E34643" w:rsidP="00E34643"/>
    <w:p w:rsidR="00E34643" w:rsidRDefault="00E34643" w:rsidP="00E34643">
      <w:r>
        <w:rPr>
          <w:rFonts w:hint="eastAsia"/>
        </w:rPr>
        <w:t xml:space="preserve">  备用流：</w:t>
      </w:r>
    </w:p>
    <w:p w:rsidR="00E34643" w:rsidRDefault="00E34643" w:rsidP="00E34643">
      <w:r>
        <w:rPr>
          <w:rFonts w:hint="eastAsia"/>
        </w:rPr>
        <w:t xml:space="preserve">  1a.密码/验证码错误</w:t>
      </w:r>
    </w:p>
    <w:p w:rsidR="00E34643" w:rsidRDefault="00E34643" w:rsidP="00E34643">
      <w:r>
        <w:rPr>
          <w:rFonts w:hint="eastAsia"/>
        </w:rPr>
        <w:t xml:space="preserve">     若手机号与密码/验证码不匹配，提示用户密码错误或验证码错误，并建议注册。重新进行步骤1。</w:t>
      </w:r>
    </w:p>
    <w:p w:rsidR="00E34643" w:rsidRDefault="00E34643" w:rsidP="00E34643">
      <w:r>
        <w:rPr>
          <w:rFonts w:hint="eastAsia"/>
        </w:rPr>
        <w:t xml:space="preserve">  2-8a.退出</w:t>
      </w:r>
    </w:p>
    <w:p w:rsidR="00E34643" w:rsidRDefault="00E34643" w:rsidP="00E34643">
      <w:r>
        <w:rPr>
          <w:rFonts w:hint="eastAsia"/>
        </w:rPr>
        <w:t xml:space="preserve">     若在此期间退出该APP或退出白名单界面，不进行任何操作，use case结束。</w:t>
      </w:r>
    </w:p>
    <w:p w:rsidR="00E34643" w:rsidRDefault="00E34643" w:rsidP="00E34643">
      <w:r>
        <w:rPr>
          <w:rFonts w:hint="eastAsia"/>
        </w:rPr>
        <w:t xml:space="preserve">  8a.用户添加已在白名单中的APP</w:t>
      </w:r>
    </w:p>
    <w:p w:rsidR="00E34643" w:rsidRPr="00E34643" w:rsidRDefault="00E34643" w:rsidP="00E34643">
      <w:r>
        <w:rPr>
          <w:rFonts w:hint="eastAsia"/>
        </w:rPr>
        <w:t xml:space="preserve">     若用户添加的APP已经在白名单中，弹出提示窗口，回到步骤6</w:t>
      </w:r>
    </w:p>
    <w:p w:rsidR="00D846F4" w:rsidRDefault="00D846F4" w:rsidP="00D846F4">
      <w:pPr>
        <w:pStyle w:val="3"/>
      </w:pPr>
      <w:bookmarkStart w:id="45" w:name="_Toc53256155"/>
      <w:bookmarkStart w:id="46" w:name="_Toc53256638"/>
      <w:r>
        <w:t>&lt;</w:t>
      </w:r>
      <w:r>
        <w:rPr>
          <w:rFonts w:hint="eastAsia"/>
        </w:rPr>
        <w:t>Use case</w:t>
      </w:r>
      <w:r w:rsidR="00D04149">
        <w:t>6</w:t>
      </w:r>
      <w:r>
        <w:rPr>
          <w:rFonts w:hint="eastAsia"/>
        </w:rPr>
        <w:t xml:space="preserve"> 规约</w:t>
      </w:r>
      <w:r>
        <w:t>&gt;</w:t>
      </w:r>
      <w:bookmarkEnd w:id="45"/>
      <w:bookmarkEnd w:id="46"/>
    </w:p>
    <w:p w:rsidR="00E34643" w:rsidRDefault="00E34643" w:rsidP="00E34643">
      <w:r>
        <w:rPr>
          <w:rFonts w:hint="eastAsia"/>
        </w:rPr>
        <w:t>名称：管理好友</w:t>
      </w:r>
    </w:p>
    <w:p w:rsidR="00E34643" w:rsidRDefault="00E34643" w:rsidP="00E34643">
      <w:r>
        <w:rPr>
          <w:rFonts w:hint="eastAsia"/>
        </w:rPr>
        <w:t>描述：从数据库获取用户的好友信息。用户可以删除好友、根据用户ID添加好友。</w:t>
      </w:r>
    </w:p>
    <w:p w:rsidR="00E34643" w:rsidRDefault="00E34643" w:rsidP="00E34643">
      <w:r>
        <w:rPr>
          <w:rFonts w:hint="eastAsia"/>
        </w:rPr>
        <w:t>事件流：</w:t>
      </w:r>
    </w:p>
    <w:p w:rsidR="00E34643" w:rsidRDefault="00E34643" w:rsidP="00E34643">
      <w:r>
        <w:rPr>
          <w:rFonts w:hint="eastAsia"/>
        </w:rPr>
        <w:t xml:space="preserve">  基本流：</w:t>
      </w:r>
    </w:p>
    <w:p w:rsidR="00E34643" w:rsidRDefault="00E34643" w:rsidP="00E34643">
      <w:r>
        <w:rPr>
          <w:rFonts w:hint="eastAsia"/>
        </w:rPr>
        <w:t xml:space="preserve">  1.用户登录</w:t>
      </w:r>
    </w:p>
    <w:p w:rsidR="00E34643" w:rsidRDefault="00E34643" w:rsidP="00E34643">
      <w:r>
        <w:rPr>
          <w:rFonts w:hint="eastAsia"/>
        </w:rPr>
        <w:t xml:space="preserve">     该use case从用户登录开始。系统检查用户输入的手机号与密码或手机号与验证码是否正确。</w:t>
      </w:r>
    </w:p>
    <w:p w:rsidR="00E34643" w:rsidRDefault="00E34643" w:rsidP="00E34643">
      <w:r>
        <w:rPr>
          <w:rFonts w:hint="eastAsia"/>
        </w:rPr>
        <w:t xml:space="preserve">  2.用户点击“好友”按钮</w:t>
      </w:r>
    </w:p>
    <w:p w:rsidR="00E34643" w:rsidRDefault="00E34643" w:rsidP="00E34643">
      <w:r>
        <w:rPr>
          <w:rFonts w:hint="eastAsia"/>
        </w:rPr>
        <w:t xml:space="preserve">     用户点击“好友”按钮后，该APP跳转到好友界面。</w:t>
      </w:r>
    </w:p>
    <w:p w:rsidR="00E34643" w:rsidRDefault="00E34643" w:rsidP="00E34643">
      <w:r>
        <w:rPr>
          <w:rFonts w:hint="eastAsia"/>
        </w:rPr>
        <w:t xml:space="preserve">  3.获取用户的好友信息</w:t>
      </w:r>
    </w:p>
    <w:p w:rsidR="00E34643" w:rsidRDefault="00E34643" w:rsidP="00E34643">
      <w:r>
        <w:rPr>
          <w:rFonts w:hint="eastAsia"/>
        </w:rPr>
        <w:t xml:space="preserve">     该APP从数据库获取用户的好友，用一个列表显示出来。</w:t>
      </w:r>
    </w:p>
    <w:p w:rsidR="00E34643" w:rsidRDefault="00E34643" w:rsidP="00E34643">
      <w:r>
        <w:rPr>
          <w:rFonts w:hint="eastAsia"/>
        </w:rPr>
        <w:t xml:space="preserve">  4.用户从好友列表中删除一个好友</w:t>
      </w:r>
    </w:p>
    <w:p w:rsidR="00E34643" w:rsidRDefault="00E34643" w:rsidP="00E34643">
      <w:r>
        <w:rPr>
          <w:rFonts w:hint="eastAsia"/>
        </w:rPr>
        <w:t xml:space="preserve">     用户勾选一个好友，点击“删除”按钮，弹出确认的窗口。</w:t>
      </w:r>
    </w:p>
    <w:p w:rsidR="00E34643" w:rsidRDefault="00E34643" w:rsidP="00E34643">
      <w:r>
        <w:rPr>
          <w:rFonts w:hint="eastAsia"/>
        </w:rPr>
        <w:t xml:space="preserve">  5.用户确认从好友列表中删除好友</w:t>
      </w:r>
    </w:p>
    <w:p w:rsidR="00E34643" w:rsidRDefault="00E34643" w:rsidP="00E34643">
      <w:r>
        <w:rPr>
          <w:rFonts w:hint="eastAsia"/>
        </w:rPr>
        <w:t xml:space="preserve">     确认界面显示好友的基本信息，确认无误后，用户点击”确认“按钮，删除该好友。用户点击”取消“按钮，放弃删除。</w:t>
      </w:r>
    </w:p>
    <w:p w:rsidR="00E34643" w:rsidRDefault="00E34643" w:rsidP="00E34643">
      <w:r>
        <w:rPr>
          <w:rFonts w:hint="eastAsia"/>
        </w:rPr>
        <w:t xml:space="preserve">  6.被删除者收到通知</w:t>
      </w:r>
    </w:p>
    <w:p w:rsidR="00E34643" w:rsidRDefault="00E34643" w:rsidP="00E34643">
      <w:r>
        <w:rPr>
          <w:rFonts w:hint="eastAsia"/>
        </w:rPr>
        <w:t xml:space="preserve">     被删除者收到好友被删除的通知。</w:t>
      </w:r>
    </w:p>
    <w:p w:rsidR="00E34643" w:rsidRDefault="00E34643" w:rsidP="00E34643">
      <w:r>
        <w:rPr>
          <w:rFonts w:hint="eastAsia"/>
        </w:rPr>
        <w:t xml:space="preserve">  6.查询用户</w:t>
      </w:r>
    </w:p>
    <w:p w:rsidR="00E34643" w:rsidRDefault="00E34643" w:rsidP="00E34643">
      <w:r>
        <w:rPr>
          <w:rFonts w:hint="eastAsia"/>
        </w:rPr>
        <w:t xml:space="preserve">     点击“添加好友”按钮，跳转到用户查询界面。用户输入一个用户ID，查询对应用户基本信息。</w:t>
      </w:r>
    </w:p>
    <w:p w:rsidR="00E34643" w:rsidRDefault="00E34643" w:rsidP="00E34643">
      <w:r>
        <w:rPr>
          <w:rFonts w:hint="eastAsia"/>
        </w:rPr>
        <w:t xml:space="preserve">  7.用户添加好友到列表中</w:t>
      </w:r>
    </w:p>
    <w:p w:rsidR="00E34643" w:rsidRDefault="00E34643" w:rsidP="00E34643">
      <w:r>
        <w:rPr>
          <w:rFonts w:hint="eastAsia"/>
        </w:rPr>
        <w:t xml:space="preserve">     用户查询到对应用户后，点击“添加”按钮，给对应用户发送添加好友请求。</w:t>
      </w:r>
    </w:p>
    <w:p w:rsidR="00E34643" w:rsidRDefault="00E34643" w:rsidP="00E34643">
      <w:r>
        <w:rPr>
          <w:rFonts w:hint="eastAsia"/>
        </w:rPr>
        <w:lastRenderedPageBreak/>
        <w:t xml:space="preserve">  8.对应用户同意请求</w:t>
      </w:r>
    </w:p>
    <w:p w:rsidR="00E34643" w:rsidRDefault="00E34643" w:rsidP="00E34643">
      <w:r>
        <w:rPr>
          <w:rFonts w:hint="eastAsia"/>
        </w:rPr>
        <w:t xml:space="preserve">     对应用户会收到一条好友请求，请求界面显示的请求者的基本信息，确认无误后，对应用户点击”同意“按钮，双方成为好友。用户点击”拒绝“按钮，拒绝请求。</w:t>
      </w:r>
    </w:p>
    <w:p w:rsidR="00E34643" w:rsidRDefault="00E34643" w:rsidP="00E34643">
      <w:r>
        <w:rPr>
          <w:rFonts w:hint="eastAsia"/>
        </w:rPr>
        <w:t xml:space="preserve">  9.申请者收到回复</w:t>
      </w:r>
    </w:p>
    <w:p w:rsidR="00E34643" w:rsidRDefault="00E34643" w:rsidP="00E34643">
      <w:r>
        <w:rPr>
          <w:rFonts w:hint="eastAsia"/>
        </w:rPr>
        <w:t xml:space="preserve">     对应用户处理请求后，申请者收到结果，APP提示用户添加成功或失败。</w:t>
      </w:r>
    </w:p>
    <w:p w:rsidR="00E34643" w:rsidRDefault="00E34643" w:rsidP="00E34643"/>
    <w:p w:rsidR="00E34643" w:rsidRDefault="00E34643" w:rsidP="00E34643">
      <w:r>
        <w:rPr>
          <w:rFonts w:hint="eastAsia"/>
        </w:rPr>
        <w:t xml:space="preserve">  备用流：</w:t>
      </w:r>
    </w:p>
    <w:p w:rsidR="00E34643" w:rsidRDefault="00E34643" w:rsidP="00E34643">
      <w:r>
        <w:rPr>
          <w:rFonts w:hint="eastAsia"/>
        </w:rPr>
        <w:t xml:space="preserve">  1a.密码/验证码错误</w:t>
      </w:r>
    </w:p>
    <w:p w:rsidR="00E34643" w:rsidRDefault="00E34643" w:rsidP="00E34643">
      <w:r>
        <w:rPr>
          <w:rFonts w:hint="eastAsia"/>
        </w:rPr>
        <w:t xml:space="preserve">     若手机号与密码/验证码不匹配，提示用户密码错误或验证码错误，并建议注册。重新进行步骤1。</w:t>
      </w:r>
    </w:p>
    <w:p w:rsidR="00E34643" w:rsidRDefault="00E34643" w:rsidP="00E34643">
      <w:r>
        <w:rPr>
          <w:rFonts w:hint="eastAsia"/>
        </w:rPr>
        <w:t xml:space="preserve">  2-7a.退出</w:t>
      </w:r>
    </w:p>
    <w:p w:rsidR="00E34643" w:rsidRDefault="00E34643" w:rsidP="00E34643">
      <w:r>
        <w:rPr>
          <w:rFonts w:hint="eastAsia"/>
        </w:rPr>
        <w:t xml:space="preserve">     若在此期间退出该APP或退出好友界面，不进行任何操作，use case结束。</w:t>
      </w:r>
    </w:p>
    <w:p w:rsidR="00E34643" w:rsidRDefault="00E34643" w:rsidP="00E34643">
      <w:r>
        <w:rPr>
          <w:rFonts w:hint="eastAsia"/>
        </w:rPr>
        <w:t xml:space="preserve">  7a.用户添加已在好友列表中的对象</w:t>
      </w:r>
    </w:p>
    <w:p w:rsidR="00E34643" w:rsidRPr="00E34643" w:rsidRDefault="00E34643" w:rsidP="00E34643">
      <w:r>
        <w:rPr>
          <w:rFonts w:hint="eastAsia"/>
        </w:rPr>
        <w:t xml:space="preserve">     若用户添加的对象已经在好友列表中，弹出提示窗口，回到步骤6</w:t>
      </w:r>
    </w:p>
    <w:p w:rsidR="00E758AF" w:rsidRPr="00E758AF" w:rsidRDefault="00E758AF" w:rsidP="00E758AF"/>
    <w:p w:rsidR="00E67440" w:rsidRDefault="00DA1C72">
      <w:pPr>
        <w:pStyle w:val="2"/>
        <w:ind w:left="720" w:hanging="720"/>
      </w:pPr>
      <w:bookmarkStart w:id="47" w:name="_Toc498836233"/>
      <w:bookmarkStart w:id="48" w:name="_Toc356851189"/>
      <w:bookmarkStart w:id="49" w:name="_Toc53256156"/>
      <w:bookmarkStart w:id="50" w:name="_Toc5325663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47"/>
      <w:bookmarkEnd w:id="48"/>
      <w:bookmarkEnd w:id="49"/>
      <w:bookmarkEnd w:id="50"/>
    </w:p>
    <w:p w:rsidR="00E34643" w:rsidRPr="00D04149" w:rsidRDefault="00E34643" w:rsidP="00E34643">
      <w:pPr>
        <w:pStyle w:val="3"/>
        <w:ind w:left="720" w:hanging="720"/>
        <w:rPr>
          <w:i w:val="0"/>
        </w:rPr>
      </w:pPr>
      <w:bookmarkStart w:id="51" w:name="_Toc498836234"/>
      <w:bookmarkStart w:id="52" w:name="_Toc356851190"/>
      <w:bookmarkStart w:id="53" w:name="_Toc53256157"/>
      <w:bookmarkStart w:id="54" w:name="_Toc53256640"/>
      <w:bookmarkStart w:id="55" w:name="_GoBack"/>
      <w:bookmarkEnd w:id="55"/>
      <w:r w:rsidRPr="00D04149">
        <w:rPr>
          <w:i w:val="0"/>
        </w:rPr>
        <w:t>&lt;</w:t>
      </w:r>
      <w:r w:rsidR="00C76E38" w:rsidRPr="00D04149">
        <w:rPr>
          <w:rFonts w:hint="eastAsia"/>
          <w:i w:val="0"/>
        </w:rPr>
        <w:t>易用</w:t>
      </w:r>
      <w:r w:rsidRPr="00D04149">
        <w:rPr>
          <w:rFonts w:hint="eastAsia"/>
          <w:i w:val="0"/>
        </w:rPr>
        <w:t>性需求一</w:t>
      </w:r>
      <w:r w:rsidRPr="00D04149">
        <w:rPr>
          <w:i w:val="0"/>
        </w:rPr>
        <w:t>&gt;</w:t>
      </w:r>
      <w:r w:rsidRPr="00D04149">
        <w:rPr>
          <w:rFonts w:hint="eastAsia"/>
          <w:i w:val="0"/>
        </w:rPr>
        <w:t>新用户应</w:t>
      </w:r>
      <w:r w:rsidR="00C76E38" w:rsidRPr="00D04149">
        <w:rPr>
          <w:rFonts w:hint="eastAsia"/>
          <w:i w:val="0"/>
        </w:rPr>
        <w:t>能够</w:t>
      </w:r>
      <w:r w:rsidRPr="00D04149">
        <w:rPr>
          <w:rFonts w:hint="eastAsia"/>
          <w:i w:val="0"/>
        </w:rPr>
        <w:t>在5分钟左右的时间内阅读软件教程并基本掌握该软件功能的使用</w:t>
      </w:r>
      <w:bookmarkEnd w:id="53"/>
      <w:bookmarkEnd w:id="54"/>
    </w:p>
    <w:p w:rsidR="00E34643" w:rsidRPr="00D04149" w:rsidRDefault="00E34643" w:rsidP="00E34643">
      <w:pPr>
        <w:pStyle w:val="3"/>
        <w:ind w:left="720" w:hanging="720"/>
        <w:rPr>
          <w:i w:val="0"/>
        </w:rPr>
      </w:pPr>
      <w:bookmarkStart w:id="56" w:name="_Toc53256158"/>
      <w:bookmarkStart w:id="57" w:name="_Toc53256641"/>
      <w:r w:rsidRPr="00D04149">
        <w:rPr>
          <w:i w:val="0"/>
        </w:rPr>
        <w:t>&lt;</w:t>
      </w:r>
      <w:r w:rsidR="00C76E38" w:rsidRPr="00D04149">
        <w:rPr>
          <w:rFonts w:hint="eastAsia"/>
          <w:i w:val="0"/>
        </w:rPr>
        <w:t>易用</w:t>
      </w:r>
      <w:r w:rsidRPr="00D04149">
        <w:rPr>
          <w:rFonts w:hint="eastAsia"/>
          <w:i w:val="0"/>
        </w:rPr>
        <w:t>性需求</w:t>
      </w:r>
      <w:r w:rsidR="00C76E38" w:rsidRPr="00D04149">
        <w:rPr>
          <w:rFonts w:hint="eastAsia"/>
          <w:i w:val="0"/>
        </w:rPr>
        <w:t>二</w:t>
      </w:r>
      <w:r w:rsidRPr="00D04149">
        <w:rPr>
          <w:i w:val="0"/>
        </w:rPr>
        <w:t>&gt;</w:t>
      </w:r>
      <w:r w:rsidR="00C76E38" w:rsidRPr="00D04149">
        <w:rPr>
          <w:rFonts w:hint="eastAsia"/>
          <w:i w:val="0"/>
        </w:rPr>
        <w:t>熟悉基本功能使用高级用户应能够在1</w:t>
      </w:r>
      <w:r w:rsidR="00C76E38" w:rsidRPr="00D04149">
        <w:rPr>
          <w:i w:val="0"/>
        </w:rPr>
        <w:t>0</w:t>
      </w:r>
      <w:r w:rsidR="00C76E38" w:rsidRPr="00D04149">
        <w:rPr>
          <w:rFonts w:hint="eastAsia"/>
          <w:i w:val="0"/>
        </w:rPr>
        <w:t>分钟以内掌握该软件各项进阶功能的使用</w:t>
      </w:r>
      <w:bookmarkEnd w:id="56"/>
      <w:bookmarkEnd w:id="57"/>
      <w:r w:rsidR="00C76E38" w:rsidRPr="00D04149">
        <w:rPr>
          <w:i w:val="0"/>
        </w:rPr>
        <w:t xml:space="preserve"> </w:t>
      </w:r>
    </w:p>
    <w:p w:rsidR="00E34643" w:rsidRPr="00D04149" w:rsidRDefault="00E34643" w:rsidP="00E34643">
      <w:pPr>
        <w:pStyle w:val="3"/>
        <w:ind w:left="720" w:hanging="720"/>
        <w:rPr>
          <w:i w:val="0"/>
        </w:rPr>
      </w:pPr>
      <w:bookmarkStart w:id="58" w:name="_Toc53256159"/>
      <w:bookmarkStart w:id="59" w:name="_Toc53256642"/>
      <w:r w:rsidRPr="00D04149">
        <w:rPr>
          <w:i w:val="0"/>
        </w:rPr>
        <w:t>&lt;</w:t>
      </w:r>
      <w:r w:rsidR="00C76E38" w:rsidRPr="00D04149">
        <w:rPr>
          <w:rFonts w:hint="eastAsia"/>
          <w:i w:val="0"/>
        </w:rPr>
        <w:t>易用</w:t>
      </w:r>
      <w:r w:rsidRPr="00D04149">
        <w:rPr>
          <w:rFonts w:hint="eastAsia"/>
          <w:i w:val="0"/>
        </w:rPr>
        <w:t>性需求一</w:t>
      </w:r>
      <w:r w:rsidRPr="00D04149">
        <w:rPr>
          <w:i w:val="0"/>
        </w:rPr>
        <w:t>&gt;</w:t>
      </w:r>
      <w:r w:rsidR="00C76E38" w:rsidRPr="00D04149">
        <w:rPr>
          <w:rFonts w:hint="eastAsia"/>
          <w:i w:val="0"/>
        </w:rPr>
        <w:t>应为用户提供简单易用方便操作的G</w:t>
      </w:r>
      <w:r w:rsidR="00C76E38" w:rsidRPr="00D04149">
        <w:rPr>
          <w:i w:val="0"/>
        </w:rPr>
        <w:t>UI</w:t>
      </w:r>
      <w:r w:rsidR="00C76E38" w:rsidRPr="00D04149">
        <w:rPr>
          <w:rFonts w:hint="eastAsia"/>
          <w:i w:val="0"/>
        </w:rPr>
        <w:t>界面</w:t>
      </w:r>
      <w:bookmarkEnd w:id="58"/>
      <w:bookmarkEnd w:id="59"/>
    </w:p>
    <w:p w:rsidR="00E67440" w:rsidRDefault="00E67440">
      <w:pPr>
        <w:pStyle w:val="2"/>
      </w:pPr>
      <w:bookmarkStart w:id="60" w:name="_Toc498836235"/>
      <w:bookmarkStart w:id="61" w:name="_Toc356851191"/>
      <w:bookmarkStart w:id="62" w:name="_Toc53256160"/>
      <w:bookmarkStart w:id="63" w:name="_Toc53256643"/>
      <w:bookmarkEnd w:id="51"/>
      <w:bookmarkEnd w:id="52"/>
      <w:r>
        <w:rPr>
          <w:rFonts w:hint="eastAsia"/>
        </w:rPr>
        <w:t>可靠性</w:t>
      </w:r>
      <w:bookmarkEnd w:id="60"/>
      <w:bookmarkEnd w:id="61"/>
      <w:bookmarkEnd w:id="62"/>
      <w:bookmarkEnd w:id="63"/>
    </w:p>
    <w:p w:rsidR="00C76E38" w:rsidRPr="00D04149" w:rsidRDefault="00C76E38" w:rsidP="00C76E38">
      <w:pPr>
        <w:pStyle w:val="3"/>
        <w:ind w:left="720" w:hanging="720"/>
        <w:rPr>
          <w:i w:val="0"/>
        </w:rPr>
      </w:pPr>
      <w:bookmarkStart w:id="64" w:name="_Toc498836236"/>
      <w:bookmarkStart w:id="65" w:name="_Toc356851192"/>
      <w:bookmarkStart w:id="66" w:name="_Toc53256161"/>
      <w:bookmarkStart w:id="67" w:name="_Toc53256644"/>
      <w:r w:rsidRPr="00D04149">
        <w:rPr>
          <w:rFonts w:hint="eastAsia"/>
          <w:i w:val="0"/>
        </w:rPr>
        <w:t>可用性—可用时间百分比要达到9</w:t>
      </w:r>
      <w:r w:rsidRPr="00D04149">
        <w:rPr>
          <w:i w:val="0"/>
        </w:rPr>
        <w:t>9%</w:t>
      </w:r>
      <w:r w:rsidRPr="00D04149">
        <w:rPr>
          <w:rFonts w:hint="eastAsia"/>
          <w:i w:val="0"/>
        </w:rPr>
        <w:t xml:space="preserve"> ( xx.xx%)</w:t>
      </w:r>
      <w:bookmarkEnd w:id="66"/>
      <w:bookmarkEnd w:id="67"/>
    </w:p>
    <w:p w:rsidR="00C76E38" w:rsidRPr="00D04149" w:rsidRDefault="00C76E38">
      <w:pPr>
        <w:pStyle w:val="3"/>
        <w:ind w:left="720" w:hanging="720"/>
        <w:rPr>
          <w:i w:val="0"/>
        </w:rPr>
      </w:pPr>
      <w:bookmarkStart w:id="68" w:name="_Toc53256162"/>
      <w:bookmarkStart w:id="69" w:name="_Toc53256645"/>
      <w:r w:rsidRPr="00D04149">
        <w:rPr>
          <w:rFonts w:hint="eastAsia"/>
          <w:i w:val="0"/>
        </w:rPr>
        <w:t>平均故障间隔时间 (MTBF) – M</w:t>
      </w:r>
      <w:r w:rsidRPr="00D04149">
        <w:rPr>
          <w:i w:val="0"/>
        </w:rPr>
        <w:t>TBF</w:t>
      </w:r>
      <w:r w:rsidRPr="00D04149">
        <w:rPr>
          <w:rFonts w:hint="eastAsia"/>
          <w:i w:val="0"/>
        </w:rPr>
        <w:t>要大于2</w:t>
      </w:r>
      <w:r w:rsidRPr="00D04149">
        <w:rPr>
          <w:i w:val="0"/>
        </w:rPr>
        <w:t>4</w:t>
      </w:r>
      <w:r w:rsidRPr="00D04149">
        <w:rPr>
          <w:rFonts w:hint="eastAsia"/>
          <w:i w:val="0"/>
        </w:rPr>
        <w:t>小时</w:t>
      </w:r>
      <w:bookmarkEnd w:id="68"/>
      <w:bookmarkEnd w:id="69"/>
    </w:p>
    <w:p w:rsidR="00C76E38" w:rsidRPr="00D04149" w:rsidRDefault="00C76E38">
      <w:pPr>
        <w:pStyle w:val="3"/>
        <w:ind w:left="720" w:hanging="720"/>
        <w:rPr>
          <w:i w:val="0"/>
        </w:rPr>
      </w:pPr>
      <w:bookmarkStart w:id="70" w:name="_Toc53256163"/>
      <w:bookmarkStart w:id="71" w:name="_Toc53256646"/>
      <w:r w:rsidRPr="00D04149">
        <w:rPr>
          <w:rFonts w:hint="eastAsia"/>
          <w:i w:val="0"/>
        </w:rPr>
        <w:t>平均修复时间 (MTTR) —M</w:t>
      </w:r>
      <w:r w:rsidRPr="00D04149">
        <w:rPr>
          <w:i w:val="0"/>
        </w:rPr>
        <w:t>TTR</w:t>
      </w:r>
      <w:r w:rsidRPr="00D04149">
        <w:rPr>
          <w:rFonts w:hint="eastAsia"/>
          <w:i w:val="0"/>
        </w:rPr>
        <w:t>要低于1小时。</w:t>
      </w:r>
      <w:bookmarkEnd w:id="70"/>
      <w:bookmarkEnd w:id="71"/>
    </w:p>
    <w:p w:rsidR="00C76E38" w:rsidRPr="00D04149" w:rsidRDefault="00C76E38">
      <w:pPr>
        <w:pStyle w:val="3"/>
        <w:ind w:left="720" w:hanging="720"/>
        <w:rPr>
          <w:i w:val="0"/>
        </w:rPr>
      </w:pPr>
      <w:bookmarkStart w:id="72" w:name="_Toc53256164"/>
      <w:bookmarkStart w:id="73" w:name="_Toc53256647"/>
      <w:r w:rsidRPr="00D04149">
        <w:rPr>
          <w:rFonts w:hint="eastAsia"/>
          <w:i w:val="0"/>
        </w:rPr>
        <w:t>精确度 — 指出系统输出要求具备的精密度（分辨率）和精确度（按照某一已知的标准）。</w:t>
      </w:r>
      <w:bookmarkEnd w:id="72"/>
      <w:bookmarkEnd w:id="73"/>
    </w:p>
    <w:p w:rsidR="00C76E38" w:rsidRPr="00D04149" w:rsidRDefault="00C76E38">
      <w:pPr>
        <w:pStyle w:val="3"/>
        <w:ind w:left="720" w:hanging="720"/>
        <w:rPr>
          <w:i w:val="0"/>
        </w:rPr>
      </w:pPr>
      <w:bookmarkStart w:id="74" w:name="_Toc53256165"/>
      <w:bookmarkStart w:id="75" w:name="_Toc53256648"/>
      <w:r w:rsidRPr="00D04149">
        <w:rPr>
          <w:rFonts w:hint="eastAsia"/>
          <w:i w:val="0"/>
        </w:rPr>
        <w:t>最高错误或缺陷率—每千行代码的错误数目要在1</w:t>
      </w:r>
      <w:r w:rsidRPr="00D04149">
        <w:rPr>
          <w:i w:val="0"/>
        </w:rPr>
        <w:t>0</w:t>
      </w:r>
      <w:r w:rsidRPr="00D04149">
        <w:rPr>
          <w:rFonts w:hint="eastAsia"/>
          <w:i w:val="0"/>
        </w:rPr>
        <w:t xml:space="preserve">以内 (bugs/KLOC) </w:t>
      </w:r>
      <w:r w:rsidR="009C02AC" w:rsidRPr="00D04149">
        <w:rPr>
          <w:rFonts w:hint="eastAsia"/>
          <w:i w:val="0"/>
        </w:rPr>
        <w:t>且</w:t>
      </w:r>
      <w:r w:rsidRPr="00D04149">
        <w:rPr>
          <w:rFonts w:hint="eastAsia"/>
          <w:i w:val="0"/>
        </w:rPr>
        <w:t>每个功能</w:t>
      </w:r>
      <w:r w:rsidRPr="00D04149">
        <w:rPr>
          <w:rFonts w:hint="eastAsia"/>
          <w:i w:val="0"/>
        </w:rPr>
        <w:lastRenderedPageBreak/>
        <w:t>点的错误数目要在2以内 (bugs/function-point)。</w:t>
      </w:r>
      <w:bookmarkEnd w:id="74"/>
      <w:bookmarkEnd w:id="75"/>
    </w:p>
    <w:p w:rsidR="00E67440" w:rsidRDefault="00E67440" w:rsidP="009C02AC">
      <w:pPr>
        <w:pStyle w:val="2"/>
        <w:numPr>
          <w:ilvl w:val="1"/>
          <w:numId w:val="1"/>
        </w:numPr>
      </w:pPr>
      <w:bookmarkStart w:id="76" w:name="_Toc498836237"/>
      <w:bookmarkStart w:id="77" w:name="_Toc356851193"/>
      <w:bookmarkStart w:id="78" w:name="_Toc53256166"/>
      <w:bookmarkStart w:id="79" w:name="_Toc53256649"/>
      <w:bookmarkEnd w:id="64"/>
      <w:bookmarkEnd w:id="65"/>
      <w:r>
        <w:rPr>
          <w:rFonts w:hint="eastAsia"/>
        </w:rPr>
        <w:t>性能</w:t>
      </w:r>
      <w:bookmarkEnd w:id="76"/>
      <w:bookmarkEnd w:id="77"/>
      <w:bookmarkEnd w:id="78"/>
      <w:bookmarkEnd w:id="79"/>
    </w:p>
    <w:p w:rsidR="000D2A5D" w:rsidRPr="00D04149" w:rsidRDefault="000D2A5D">
      <w:pPr>
        <w:pStyle w:val="3"/>
        <w:ind w:left="720" w:hanging="720"/>
        <w:rPr>
          <w:i w:val="0"/>
        </w:rPr>
      </w:pPr>
      <w:bookmarkStart w:id="80" w:name="_Toc498836238"/>
      <w:bookmarkStart w:id="81" w:name="_Toc356851194"/>
      <w:bookmarkStart w:id="82" w:name="_Toc53256167"/>
      <w:bookmarkStart w:id="83" w:name="_Toc53256650"/>
      <w:r w:rsidRPr="00D04149">
        <w:rPr>
          <w:rFonts w:hint="eastAsia"/>
          <w:i w:val="0"/>
        </w:rPr>
        <w:t>对事务的响应时间平均在2s内，最长在5s内</w:t>
      </w:r>
      <w:bookmarkEnd w:id="82"/>
      <w:bookmarkEnd w:id="83"/>
    </w:p>
    <w:p w:rsidR="000D2A5D" w:rsidRPr="00D04149" w:rsidRDefault="000D2A5D">
      <w:pPr>
        <w:pStyle w:val="3"/>
        <w:ind w:left="720" w:hanging="720"/>
        <w:rPr>
          <w:i w:val="0"/>
        </w:rPr>
      </w:pPr>
      <w:bookmarkStart w:id="84" w:name="_Toc53256168"/>
      <w:bookmarkStart w:id="85" w:name="_Toc53256651"/>
      <w:r w:rsidRPr="00D04149">
        <w:rPr>
          <w:rFonts w:hint="eastAsia"/>
          <w:i w:val="0"/>
        </w:rPr>
        <w:t>每秒可处理的事务数要在10以上</w:t>
      </w:r>
      <w:bookmarkEnd w:id="84"/>
      <w:bookmarkEnd w:id="85"/>
    </w:p>
    <w:p w:rsidR="000D2A5D" w:rsidRPr="00D04149" w:rsidRDefault="000D2A5D">
      <w:pPr>
        <w:pStyle w:val="3"/>
        <w:ind w:left="720" w:hanging="720"/>
        <w:rPr>
          <w:i w:val="0"/>
        </w:rPr>
      </w:pPr>
      <w:bookmarkStart w:id="86" w:name="_Toc53256169"/>
      <w:bookmarkStart w:id="87" w:name="_Toc53256652"/>
      <w:r w:rsidRPr="00D04149">
        <w:rPr>
          <w:rFonts w:hint="eastAsia"/>
          <w:i w:val="0"/>
        </w:rPr>
        <w:t>系统可以容纳的客户数在1000以上</w:t>
      </w:r>
      <w:bookmarkEnd w:id="86"/>
      <w:bookmarkEnd w:id="87"/>
    </w:p>
    <w:p w:rsidR="000D2A5D" w:rsidRPr="00D04149" w:rsidRDefault="000D2A5D" w:rsidP="000D2A5D">
      <w:pPr>
        <w:pStyle w:val="3"/>
        <w:ind w:left="720" w:hanging="720"/>
        <w:rPr>
          <w:i w:val="0"/>
        </w:rPr>
      </w:pPr>
      <w:bookmarkStart w:id="88" w:name="_Toc53256170"/>
      <w:bookmarkStart w:id="89" w:name="_Toc53256653"/>
      <w:r w:rsidRPr="00D04149">
        <w:rPr>
          <w:rFonts w:hint="eastAsia"/>
          <w:i w:val="0"/>
        </w:rPr>
        <w:t>手机RAM占用量应在3GB以内</w:t>
      </w:r>
      <w:bookmarkEnd w:id="80"/>
      <w:bookmarkEnd w:id="81"/>
      <w:bookmarkEnd w:id="88"/>
      <w:bookmarkEnd w:id="89"/>
    </w:p>
    <w:p w:rsidR="00E67440" w:rsidRDefault="00E67440">
      <w:pPr>
        <w:pStyle w:val="2"/>
      </w:pPr>
      <w:bookmarkStart w:id="90" w:name="_Toc498836239"/>
      <w:bookmarkStart w:id="91" w:name="_Toc356851195"/>
      <w:bookmarkStart w:id="92" w:name="_Toc53256171"/>
      <w:bookmarkStart w:id="93" w:name="_Toc53256654"/>
      <w:r>
        <w:rPr>
          <w:rFonts w:hint="eastAsia"/>
        </w:rPr>
        <w:t>可支持性</w:t>
      </w:r>
      <w:bookmarkEnd w:id="90"/>
      <w:bookmarkEnd w:id="91"/>
      <w:bookmarkEnd w:id="92"/>
      <w:bookmarkEnd w:id="93"/>
    </w:p>
    <w:p w:rsidR="00A916D0" w:rsidRPr="00D04149" w:rsidRDefault="00A916D0" w:rsidP="00A916D0">
      <w:pPr>
        <w:pStyle w:val="3"/>
        <w:ind w:left="720" w:hanging="720"/>
        <w:rPr>
          <w:rFonts w:hint="eastAsia"/>
          <w:i w:val="0"/>
        </w:rPr>
      </w:pPr>
      <w:bookmarkStart w:id="94" w:name="_Toc498836240"/>
      <w:bookmarkStart w:id="95" w:name="_Toc356851196"/>
      <w:bookmarkStart w:id="96" w:name="_Toc53256172"/>
      <w:bookmarkStart w:id="97" w:name="_Toc53256655"/>
      <w:r w:rsidRPr="00D04149">
        <w:rPr>
          <w:rFonts w:hint="eastAsia"/>
          <w:i w:val="0"/>
        </w:rPr>
        <w:t>编码使用Google编程规范</w:t>
      </w:r>
      <w:bookmarkEnd w:id="96"/>
      <w:bookmarkEnd w:id="97"/>
    </w:p>
    <w:p w:rsidR="00E67440" w:rsidRPr="00D04149" w:rsidRDefault="00A916D0" w:rsidP="00A916D0">
      <w:pPr>
        <w:pStyle w:val="3"/>
        <w:ind w:left="720" w:hanging="720"/>
        <w:rPr>
          <w:i w:val="0"/>
        </w:rPr>
      </w:pPr>
      <w:bookmarkStart w:id="98" w:name="_Toc53256173"/>
      <w:bookmarkStart w:id="99" w:name="_Toc53256656"/>
      <w:r w:rsidRPr="00D04149">
        <w:rPr>
          <w:rFonts w:hint="eastAsia"/>
          <w:i w:val="0"/>
        </w:rPr>
        <w:t>开发时要求接口与实现分离</w:t>
      </w:r>
      <w:bookmarkEnd w:id="94"/>
      <w:bookmarkEnd w:id="95"/>
      <w:bookmarkEnd w:id="98"/>
      <w:bookmarkEnd w:id="99"/>
    </w:p>
    <w:p w:rsidR="00E67440" w:rsidRDefault="00E67440">
      <w:pPr>
        <w:pStyle w:val="2"/>
      </w:pPr>
      <w:bookmarkStart w:id="100" w:name="_Toc498836241"/>
      <w:bookmarkStart w:id="101" w:name="_Toc356851197"/>
      <w:bookmarkStart w:id="102" w:name="_Toc53256174"/>
      <w:bookmarkStart w:id="103" w:name="_Toc53256657"/>
      <w:r>
        <w:rPr>
          <w:rFonts w:hint="eastAsia"/>
        </w:rPr>
        <w:t>设计约束</w:t>
      </w:r>
      <w:bookmarkEnd w:id="100"/>
      <w:bookmarkEnd w:id="101"/>
      <w:bookmarkEnd w:id="102"/>
      <w:bookmarkEnd w:id="103"/>
    </w:p>
    <w:p w:rsidR="00A916D0" w:rsidRPr="00D04149" w:rsidRDefault="00A916D0">
      <w:pPr>
        <w:pStyle w:val="3"/>
        <w:ind w:left="720" w:hanging="720"/>
        <w:rPr>
          <w:i w:val="0"/>
        </w:rPr>
      </w:pPr>
      <w:bookmarkStart w:id="104" w:name="_Toc498836242"/>
      <w:bookmarkStart w:id="105" w:name="_Toc356851198"/>
      <w:bookmarkStart w:id="106" w:name="_Toc53256175"/>
      <w:bookmarkStart w:id="107" w:name="_Toc53256658"/>
      <w:r w:rsidRPr="00D04149">
        <w:rPr>
          <w:rFonts w:hint="eastAsia"/>
          <w:i w:val="0"/>
        </w:rPr>
        <w:t>客户端采用Kotlin语言开发</w:t>
      </w:r>
      <w:bookmarkEnd w:id="106"/>
      <w:bookmarkEnd w:id="107"/>
    </w:p>
    <w:p w:rsidR="00A916D0" w:rsidRPr="00D04149" w:rsidRDefault="00A916D0">
      <w:pPr>
        <w:pStyle w:val="3"/>
        <w:ind w:left="720" w:hanging="720"/>
        <w:rPr>
          <w:i w:val="0"/>
        </w:rPr>
      </w:pPr>
      <w:bookmarkStart w:id="108" w:name="_Toc53256176"/>
      <w:bookmarkStart w:id="109" w:name="_Toc53256659"/>
      <w:r w:rsidRPr="00D04149">
        <w:rPr>
          <w:rFonts w:hint="eastAsia"/>
          <w:i w:val="0"/>
        </w:rPr>
        <w:t>客户端开发工具使用android</w:t>
      </w:r>
      <w:r w:rsidRPr="00D04149">
        <w:rPr>
          <w:i w:val="0"/>
        </w:rPr>
        <w:t xml:space="preserve"> </w:t>
      </w:r>
      <w:r w:rsidRPr="00D04149">
        <w:rPr>
          <w:rFonts w:hint="eastAsia"/>
          <w:i w:val="0"/>
        </w:rPr>
        <w:t>studio</w:t>
      </w:r>
      <w:bookmarkEnd w:id="108"/>
      <w:bookmarkEnd w:id="109"/>
    </w:p>
    <w:p w:rsidR="00A916D0" w:rsidRPr="00D04149" w:rsidRDefault="00A916D0" w:rsidP="00A916D0">
      <w:pPr>
        <w:pStyle w:val="3"/>
        <w:ind w:left="720" w:hanging="720"/>
        <w:rPr>
          <w:rFonts w:hint="eastAsia"/>
          <w:i w:val="0"/>
        </w:rPr>
      </w:pPr>
      <w:bookmarkStart w:id="110" w:name="_Toc53256177"/>
      <w:bookmarkStart w:id="111" w:name="_Toc53256660"/>
      <w:r w:rsidRPr="00D04149">
        <w:rPr>
          <w:rFonts w:hint="eastAsia"/>
          <w:i w:val="0"/>
        </w:rPr>
        <w:t>服务端采用java语言开发</w:t>
      </w:r>
      <w:bookmarkEnd w:id="110"/>
      <w:bookmarkEnd w:id="111"/>
    </w:p>
    <w:p w:rsidR="00A916D0" w:rsidRPr="00D04149" w:rsidRDefault="00A916D0">
      <w:pPr>
        <w:pStyle w:val="3"/>
        <w:ind w:left="720" w:hanging="720"/>
        <w:rPr>
          <w:i w:val="0"/>
        </w:rPr>
      </w:pPr>
      <w:bookmarkStart w:id="112" w:name="_Toc53256178"/>
      <w:bookmarkStart w:id="113" w:name="_Toc53256661"/>
      <w:r w:rsidRPr="00D04149">
        <w:rPr>
          <w:rFonts w:hint="eastAsia"/>
          <w:i w:val="0"/>
        </w:rPr>
        <w:t>服务端开发工具采用I</w:t>
      </w:r>
      <w:r w:rsidRPr="00D04149">
        <w:rPr>
          <w:i w:val="0"/>
        </w:rPr>
        <w:t>DEA</w:t>
      </w:r>
      <w:bookmarkEnd w:id="112"/>
      <w:bookmarkEnd w:id="113"/>
    </w:p>
    <w:p w:rsidR="00E67440" w:rsidRDefault="00E67440">
      <w:pPr>
        <w:pStyle w:val="2"/>
      </w:pPr>
      <w:bookmarkStart w:id="114" w:name="_Toc498836243"/>
      <w:bookmarkStart w:id="115" w:name="_Toc356851199"/>
      <w:bookmarkStart w:id="116" w:name="_Toc53256179"/>
      <w:bookmarkStart w:id="117" w:name="_Toc53256662"/>
      <w:bookmarkEnd w:id="104"/>
      <w:bookmarkEnd w:id="105"/>
      <w:r>
        <w:rPr>
          <w:rFonts w:hint="eastAsia"/>
        </w:rPr>
        <w:t>联机用户文档和帮助系统需求</w:t>
      </w:r>
      <w:bookmarkEnd w:id="114"/>
      <w:bookmarkEnd w:id="115"/>
      <w:bookmarkEnd w:id="116"/>
      <w:bookmarkEnd w:id="117"/>
    </w:p>
    <w:p w:rsidR="00A916D0" w:rsidRPr="00D04149" w:rsidRDefault="00A916D0" w:rsidP="00D04149">
      <w:pPr>
        <w:pStyle w:val="3"/>
        <w:ind w:left="720" w:hanging="720"/>
        <w:rPr>
          <w:rFonts w:hint="eastAsia"/>
          <w:i w:val="0"/>
        </w:rPr>
      </w:pPr>
      <w:bookmarkStart w:id="118" w:name="_Toc53256663"/>
      <w:r w:rsidRPr="00D04149">
        <w:rPr>
          <w:rFonts w:hint="eastAsia"/>
          <w:i w:val="0"/>
        </w:rPr>
        <w:t>用户手册</w:t>
      </w:r>
      <w:bookmarkEnd w:id="118"/>
    </w:p>
    <w:p w:rsidR="00A916D0" w:rsidRPr="00D04149" w:rsidRDefault="00A916D0" w:rsidP="00D04149">
      <w:pPr>
        <w:pStyle w:val="3"/>
        <w:ind w:left="720" w:hanging="720"/>
        <w:rPr>
          <w:rFonts w:hint="eastAsia"/>
          <w:i w:val="0"/>
        </w:rPr>
      </w:pPr>
      <w:bookmarkStart w:id="119" w:name="_Toc53256664"/>
      <w:r w:rsidRPr="00D04149">
        <w:rPr>
          <w:rFonts w:hint="eastAsia"/>
          <w:i w:val="0"/>
        </w:rPr>
        <w:t>与大部分手机app一致，项目在用户初次使用本项目app时给出引导，并提供针对常见问题的帮助页面。</w:t>
      </w:r>
      <w:bookmarkEnd w:id="119"/>
    </w:p>
    <w:p w:rsidR="00A916D0" w:rsidRPr="00D04149" w:rsidRDefault="00A916D0" w:rsidP="00D04149">
      <w:pPr>
        <w:pStyle w:val="3"/>
        <w:ind w:left="720" w:hanging="720"/>
        <w:rPr>
          <w:rFonts w:hint="eastAsia"/>
          <w:i w:val="0"/>
        </w:rPr>
      </w:pPr>
      <w:bookmarkStart w:id="120" w:name="_Toc53256665"/>
      <w:r w:rsidRPr="00D04149">
        <w:rPr>
          <w:rFonts w:hint="eastAsia"/>
          <w:i w:val="0"/>
        </w:rPr>
        <w:t>联机帮助</w:t>
      </w:r>
      <w:bookmarkEnd w:id="120"/>
    </w:p>
    <w:p w:rsidR="00E67440" w:rsidRPr="00D04149" w:rsidRDefault="00A916D0" w:rsidP="00D04149">
      <w:pPr>
        <w:pStyle w:val="3"/>
        <w:ind w:left="720" w:hanging="720"/>
        <w:rPr>
          <w:i w:val="0"/>
        </w:rPr>
      </w:pPr>
      <w:bookmarkStart w:id="121" w:name="_Toc53256666"/>
      <w:r w:rsidRPr="00D04149">
        <w:rPr>
          <w:rFonts w:hint="eastAsia"/>
          <w:i w:val="0"/>
        </w:rPr>
        <w:t>用户可以通过联机帮助系统联系运维人员，在课程项目中可以通过此功能联系开发团队。</w:t>
      </w:r>
      <w:bookmarkEnd w:id="121"/>
    </w:p>
    <w:p w:rsidR="00A916D0" w:rsidRPr="00A916D0" w:rsidRDefault="00A916D0" w:rsidP="00A916D0">
      <w:pPr>
        <w:pStyle w:val="a9"/>
        <w:rPr>
          <w:rFonts w:hint="eastAsia"/>
        </w:rPr>
      </w:pPr>
    </w:p>
    <w:p w:rsidR="00E67440" w:rsidRDefault="00E67440">
      <w:pPr>
        <w:pStyle w:val="2"/>
      </w:pPr>
      <w:bookmarkStart w:id="122" w:name="_Toc498836245"/>
      <w:bookmarkStart w:id="123" w:name="_Toc356851200"/>
      <w:bookmarkStart w:id="124" w:name="_Toc53256180"/>
      <w:bookmarkStart w:id="125" w:name="_Toc53256667"/>
      <w:r>
        <w:rPr>
          <w:rFonts w:hint="eastAsia"/>
        </w:rPr>
        <w:lastRenderedPageBreak/>
        <w:t>接口</w:t>
      </w:r>
      <w:bookmarkEnd w:id="122"/>
      <w:bookmarkEnd w:id="123"/>
      <w:bookmarkEnd w:id="124"/>
      <w:bookmarkEnd w:id="125"/>
    </w:p>
    <w:p w:rsidR="00E67440" w:rsidRPr="00D04149" w:rsidRDefault="00E67440">
      <w:pPr>
        <w:pStyle w:val="3"/>
        <w:ind w:left="720" w:hanging="720"/>
        <w:rPr>
          <w:i w:val="0"/>
        </w:rPr>
      </w:pPr>
      <w:bookmarkStart w:id="126" w:name="_Toc498836248"/>
      <w:bookmarkStart w:id="127" w:name="_Toc356851203"/>
      <w:bookmarkStart w:id="128" w:name="_Toc53256181"/>
      <w:bookmarkStart w:id="129" w:name="_Toc53256668"/>
      <w:r w:rsidRPr="00D04149">
        <w:rPr>
          <w:rFonts w:hint="eastAsia"/>
          <w:i w:val="0"/>
        </w:rPr>
        <w:t>软件接口</w:t>
      </w:r>
      <w:bookmarkEnd w:id="126"/>
      <w:bookmarkEnd w:id="127"/>
      <w:r w:rsidR="000D2A5D" w:rsidRPr="00D04149">
        <w:rPr>
          <w:rFonts w:hint="eastAsia"/>
          <w:i w:val="0"/>
        </w:rPr>
        <w:t>：安卓系统提供的A</w:t>
      </w:r>
      <w:r w:rsidR="000D2A5D" w:rsidRPr="00D04149">
        <w:rPr>
          <w:i w:val="0"/>
        </w:rPr>
        <w:t>PI</w:t>
      </w:r>
      <w:r w:rsidR="000D2A5D" w:rsidRPr="00D04149">
        <w:rPr>
          <w:rFonts w:hint="eastAsia"/>
          <w:i w:val="0"/>
        </w:rPr>
        <w:t>，包括权限管理，应用通知，调用手机扬声器等</w:t>
      </w:r>
      <w:bookmarkEnd w:id="128"/>
      <w:bookmarkEnd w:id="129"/>
    </w:p>
    <w:p w:rsidR="00E67440" w:rsidRPr="00D04149" w:rsidRDefault="00E67440">
      <w:pPr>
        <w:pStyle w:val="3"/>
        <w:ind w:left="720" w:hanging="720"/>
        <w:rPr>
          <w:i w:val="0"/>
        </w:rPr>
      </w:pPr>
      <w:bookmarkStart w:id="130" w:name="_Toc498836249"/>
      <w:bookmarkStart w:id="131" w:name="_Toc356851204"/>
      <w:bookmarkStart w:id="132" w:name="_Toc53256182"/>
      <w:bookmarkStart w:id="133" w:name="_Toc53256669"/>
      <w:r w:rsidRPr="00D04149">
        <w:rPr>
          <w:rFonts w:hint="eastAsia"/>
          <w:i w:val="0"/>
        </w:rPr>
        <w:t>通信接口</w:t>
      </w:r>
      <w:bookmarkEnd w:id="130"/>
      <w:bookmarkEnd w:id="131"/>
      <w:r w:rsidR="00A916D0" w:rsidRPr="00D04149">
        <w:rPr>
          <w:rFonts w:hint="eastAsia"/>
          <w:i w:val="0"/>
        </w:rPr>
        <w:t>：</w:t>
      </w:r>
      <w:r w:rsidR="00A916D0" w:rsidRPr="00D04149">
        <w:rPr>
          <w:i w:val="0"/>
        </w:rPr>
        <w:t>RESTFUL API</w:t>
      </w:r>
      <w:bookmarkEnd w:id="132"/>
      <w:bookmarkEnd w:id="133"/>
    </w:p>
    <w:p w:rsidR="00E67440" w:rsidRDefault="00E67440">
      <w:pPr>
        <w:pStyle w:val="2"/>
      </w:pPr>
      <w:bookmarkStart w:id="134" w:name="_Toc498836252"/>
      <w:bookmarkStart w:id="135" w:name="_Toc356851205"/>
      <w:bookmarkStart w:id="136" w:name="_Toc53256183"/>
      <w:bookmarkStart w:id="137" w:name="_Toc53256670"/>
      <w:r>
        <w:rPr>
          <w:rFonts w:hint="eastAsia"/>
        </w:rPr>
        <w:t>适用的标准</w:t>
      </w:r>
      <w:bookmarkEnd w:id="134"/>
      <w:bookmarkEnd w:id="135"/>
      <w:bookmarkEnd w:id="136"/>
      <w:bookmarkEnd w:id="137"/>
    </w:p>
    <w:p w:rsidR="004D12D7" w:rsidRDefault="004D12D7" w:rsidP="004D12D7">
      <w:pPr>
        <w:pStyle w:val="a9"/>
      </w:pPr>
      <w:r>
        <w:rPr>
          <w:rFonts w:hint="eastAsia"/>
        </w:rPr>
        <w:t>项目客户端需要符合安卓平台相关标准。</w:t>
      </w:r>
    </w:p>
    <w:p w:rsidR="004D12D7" w:rsidRPr="00D04149" w:rsidRDefault="004D12D7" w:rsidP="004D12D7">
      <w:pPr>
        <w:pStyle w:val="a9"/>
        <w:rPr>
          <w:rFonts w:hint="eastAsia"/>
        </w:rPr>
      </w:pPr>
    </w:p>
    <w:sectPr w:rsidR="004D12D7" w:rsidRPr="00D0414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B46" w:rsidRDefault="00295B46">
      <w:r>
        <w:separator/>
      </w:r>
    </w:p>
  </w:endnote>
  <w:endnote w:type="continuationSeparator" w:id="0">
    <w:p w:rsidR="00295B46" w:rsidRDefault="00295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12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12D7" w:rsidRDefault="004D12D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12D7" w:rsidRDefault="004D12D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12D7" w:rsidRDefault="004D12D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4D12D7" w:rsidRDefault="004D12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B46" w:rsidRDefault="00295B46">
      <w:r>
        <w:separator/>
      </w:r>
    </w:p>
  </w:footnote>
  <w:footnote w:type="continuationSeparator" w:id="0">
    <w:p w:rsidR="00295B46" w:rsidRDefault="00295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2D7" w:rsidRDefault="004D12D7">
    <w:pPr>
      <w:rPr>
        <w:sz w:val="24"/>
      </w:rPr>
    </w:pPr>
  </w:p>
  <w:p w:rsidR="004D12D7" w:rsidRDefault="004D12D7">
    <w:pPr>
      <w:pBdr>
        <w:top w:val="single" w:sz="6" w:space="1" w:color="auto"/>
      </w:pBdr>
      <w:rPr>
        <w:sz w:val="24"/>
      </w:rPr>
    </w:pPr>
  </w:p>
  <w:p w:rsidR="004D12D7" w:rsidRDefault="004D12D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D12D7" w:rsidRDefault="004D12D7">
    <w:pPr>
      <w:pBdr>
        <w:bottom w:val="single" w:sz="6" w:space="1" w:color="auto"/>
      </w:pBdr>
      <w:jc w:val="right"/>
      <w:rPr>
        <w:sz w:val="24"/>
      </w:rPr>
    </w:pPr>
  </w:p>
  <w:p w:rsidR="004D12D7" w:rsidRDefault="004D12D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12D7">
      <w:tc>
        <w:tcPr>
          <w:tcW w:w="6379" w:type="dxa"/>
        </w:tcPr>
        <w:p w:rsidR="004D12D7" w:rsidRDefault="004D12D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Pr="007F35BD">
            <w:rPr>
              <w:rFonts w:ascii="Times New Roman" w:hint="eastAsia"/>
            </w:rPr>
            <w:t>时间管理</w:t>
          </w:r>
          <w:r w:rsidRPr="007F35BD">
            <w:rPr>
              <w:rFonts w:ascii="Times New Roman" w:hint="eastAsia"/>
            </w:rPr>
            <w:t>APP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4D12D7" w:rsidRDefault="004D12D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4D12D7">
      <w:tc>
        <w:tcPr>
          <w:tcW w:w="6379" w:type="dxa"/>
        </w:tcPr>
        <w:p w:rsidR="004D12D7" w:rsidRDefault="004D12D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4D12D7" w:rsidRDefault="004D12D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&lt;7</w:t>
          </w:r>
          <w:r>
            <w:rPr>
              <w:rFonts w:ascii="Times New Roman" w:hint="eastAsia"/>
              <w:noProof/>
            </w:rPr>
            <w:t>/</w:t>
          </w:r>
          <w:r>
            <w:rPr>
              <w:rFonts w:ascii="Times New Roman"/>
              <w:noProof/>
            </w:rPr>
            <w:t>10/2020&gt;</w:t>
          </w:r>
        </w:p>
      </w:tc>
    </w:tr>
  </w:tbl>
  <w:p w:rsidR="004D12D7" w:rsidRDefault="004D12D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6D909DA"/>
    <w:multiLevelType w:val="multilevel"/>
    <w:tmpl w:val="28746F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A15DF"/>
    <w:rsid w:val="000D2A5D"/>
    <w:rsid w:val="00104A24"/>
    <w:rsid w:val="00132927"/>
    <w:rsid w:val="0015797F"/>
    <w:rsid w:val="0023662F"/>
    <w:rsid w:val="00272C8F"/>
    <w:rsid w:val="0028141E"/>
    <w:rsid w:val="00295B46"/>
    <w:rsid w:val="002B6D6E"/>
    <w:rsid w:val="00363194"/>
    <w:rsid w:val="003F06BA"/>
    <w:rsid w:val="00467800"/>
    <w:rsid w:val="00497B7F"/>
    <w:rsid w:val="004D12D7"/>
    <w:rsid w:val="00544B2B"/>
    <w:rsid w:val="00670248"/>
    <w:rsid w:val="007F35BD"/>
    <w:rsid w:val="00873FE5"/>
    <w:rsid w:val="008C414D"/>
    <w:rsid w:val="009602EF"/>
    <w:rsid w:val="0096266E"/>
    <w:rsid w:val="00976E73"/>
    <w:rsid w:val="00987F6C"/>
    <w:rsid w:val="009C02AC"/>
    <w:rsid w:val="009F084D"/>
    <w:rsid w:val="00A916D0"/>
    <w:rsid w:val="00AC509B"/>
    <w:rsid w:val="00BC6CF3"/>
    <w:rsid w:val="00C2380D"/>
    <w:rsid w:val="00C24638"/>
    <w:rsid w:val="00C44889"/>
    <w:rsid w:val="00C65667"/>
    <w:rsid w:val="00C76E38"/>
    <w:rsid w:val="00CC27DB"/>
    <w:rsid w:val="00CF5839"/>
    <w:rsid w:val="00D04149"/>
    <w:rsid w:val="00D129EB"/>
    <w:rsid w:val="00D846F4"/>
    <w:rsid w:val="00DA1C72"/>
    <w:rsid w:val="00DC1443"/>
    <w:rsid w:val="00DF0495"/>
    <w:rsid w:val="00E34643"/>
    <w:rsid w:val="00E67440"/>
    <w:rsid w:val="00E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A58AB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Date"/>
    <w:basedOn w:val="a"/>
    <w:next w:val="a"/>
    <w:link w:val="af2"/>
    <w:rsid w:val="00E758AF"/>
    <w:pPr>
      <w:ind w:leftChars="2500" w:left="100"/>
    </w:pPr>
  </w:style>
  <w:style w:type="character" w:customStyle="1" w:styleId="af2">
    <w:name w:val="日期 字符"/>
    <w:basedOn w:val="a0"/>
    <w:link w:val="af1"/>
    <w:rsid w:val="00E758AF"/>
    <w:rPr>
      <w:rFonts w:ascii="宋体"/>
    </w:rPr>
  </w:style>
  <w:style w:type="paragraph" w:styleId="TOC">
    <w:name w:val="TOC Heading"/>
    <w:basedOn w:val="1"/>
    <w:next w:val="a"/>
    <w:uiPriority w:val="39"/>
    <w:unhideWhenUsed/>
    <w:qFormat/>
    <w:rsid w:val="004D12D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CADBA-7CA3-47DB-9C1A-B966BE95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175</TotalTime>
  <Pages>15</Pages>
  <Words>1589</Words>
  <Characters>9062</Characters>
  <Application>Microsoft Office Word</Application>
  <DocSecurity>0</DocSecurity>
  <Lines>75</Lines>
  <Paragraphs>21</Paragraphs>
  <ScaleCrop>false</ScaleCrop>
  <Company>&lt;SJTU&gt;</Company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赵阳</cp:lastModifiedBy>
  <cp:revision>15</cp:revision>
  <cp:lastPrinted>1899-12-31T16:00:00Z</cp:lastPrinted>
  <dcterms:created xsi:type="dcterms:W3CDTF">2020-09-03T11:03:00Z</dcterms:created>
  <dcterms:modified xsi:type="dcterms:W3CDTF">2020-10-10T13:12:00Z</dcterms:modified>
</cp:coreProperties>
</file>